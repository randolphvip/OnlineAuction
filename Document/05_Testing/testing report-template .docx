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D683D" w14:textId="77777777" w:rsidR="005C65A9" w:rsidRPr="00757B20" w:rsidRDefault="005C65A9" w:rsidP="005C65A9">
      <w:pPr>
        <w:snapToGrid w:val="0"/>
        <w:spacing w:line="360" w:lineRule="auto"/>
        <w:jc w:val="center"/>
        <w:rPr>
          <w:rFonts w:ascii="宋体" w:hAnsi="宋体"/>
          <w:sz w:val="52"/>
        </w:rPr>
      </w:pPr>
    </w:p>
    <w:p w14:paraId="1CA49898" w14:textId="77777777" w:rsidR="005C65A9" w:rsidRDefault="005C65A9" w:rsidP="005C65A9">
      <w:pPr>
        <w:snapToGrid w:val="0"/>
        <w:spacing w:line="360" w:lineRule="auto"/>
        <w:jc w:val="center"/>
        <w:rPr>
          <w:rFonts w:ascii="宋体" w:hAnsi="宋体"/>
          <w:sz w:val="52"/>
        </w:rPr>
      </w:pPr>
    </w:p>
    <w:p w14:paraId="28B35922" w14:textId="62351E39" w:rsidR="00AB4772" w:rsidRPr="00757B20" w:rsidRDefault="00040D86" w:rsidP="00AB4772">
      <w:pPr>
        <w:snapToGrid w:val="0"/>
        <w:spacing w:line="360" w:lineRule="auto"/>
        <w:jc w:val="center"/>
        <w:rPr>
          <w:rFonts w:ascii="宋体" w:hAnsi="宋体"/>
          <w:b/>
          <w:sz w:val="52"/>
        </w:rPr>
      </w:pPr>
      <w:r>
        <w:rPr>
          <w:rFonts w:ascii="宋体" w:hAnsi="宋体" w:hint="eastAsia"/>
          <w:b/>
          <w:sz w:val="52"/>
        </w:rPr>
        <w:t>Charity</w:t>
      </w:r>
      <w:r>
        <w:rPr>
          <w:rFonts w:ascii="宋体" w:hAnsi="宋体"/>
          <w:b/>
          <w:sz w:val="52"/>
        </w:rPr>
        <w:t xml:space="preserve"> </w:t>
      </w:r>
      <w:r>
        <w:rPr>
          <w:rFonts w:ascii="宋体" w:hAnsi="宋体" w:hint="eastAsia"/>
          <w:b/>
          <w:sz w:val="52"/>
        </w:rPr>
        <w:t>Online</w:t>
      </w:r>
      <w:r>
        <w:rPr>
          <w:rFonts w:ascii="宋体" w:hAnsi="宋体"/>
          <w:b/>
          <w:sz w:val="52"/>
        </w:rPr>
        <w:t xml:space="preserve"> </w:t>
      </w:r>
      <w:r>
        <w:rPr>
          <w:rFonts w:ascii="宋体" w:hAnsi="宋体" w:hint="eastAsia"/>
          <w:b/>
          <w:sz w:val="52"/>
        </w:rPr>
        <w:t>store</w:t>
      </w:r>
    </w:p>
    <w:p w14:paraId="036F3ECD" w14:textId="1272AAD6" w:rsidR="005C65A9" w:rsidRPr="00757B20" w:rsidRDefault="00040D86" w:rsidP="005C65A9">
      <w:pPr>
        <w:snapToGrid w:val="0"/>
        <w:spacing w:line="360" w:lineRule="auto"/>
        <w:jc w:val="center"/>
        <w:rPr>
          <w:rFonts w:ascii="宋体" w:hAnsi="宋体"/>
          <w:b/>
          <w:sz w:val="52"/>
        </w:rPr>
      </w:pPr>
      <w:r>
        <w:rPr>
          <w:rFonts w:ascii="宋体" w:hAnsi="宋体"/>
          <w:b/>
          <w:sz w:val="52"/>
        </w:rPr>
        <w:t xml:space="preserve">Integration </w:t>
      </w:r>
      <w:r>
        <w:rPr>
          <w:rFonts w:ascii="宋体" w:hAnsi="宋体" w:hint="eastAsia"/>
          <w:b/>
          <w:sz w:val="52"/>
        </w:rPr>
        <w:t>testing</w:t>
      </w:r>
      <w:r>
        <w:rPr>
          <w:rFonts w:ascii="宋体" w:hAnsi="宋体"/>
          <w:b/>
          <w:sz w:val="52"/>
        </w:rPr>
        <w:t xml:space="preserve"> </w:t>
      </w:r>
      <w:r>
        <w:rPr>
          <w:rFonts w:ascii="宋体" w:hAnsi="宋体" w:hint="eastAsia"/>
          <w:b/>
          <w:sz w:val="52"/>
        </w:rPr>
        <w:t>report</w:t>
      </w:r>
      <w:r>
        <w:rPr>
          <w:rFonts w:ascii="宋体" w:hAnsi="宋体"/>
          <w:b/>
          <w:sz w:val="52"/>
        </w:rPr>
        <w:t xml:space="preserve"> </w:t>
      </w:r>
    </w:p>
    <w:p w14:paraId="0CB0FAFF" w14:textId="75C19157" w:rsidR="005C65A9" w:rsidRDefault="008A46E8" w:rsidP="005C65A9">
      <w:pPr>
        <w:pStyle w:val="Title"/>
        <w:tabs>
          <w:tab w:val="center" w:pos="4252"/>
          <w:tab w:val="left" w:pos="5824"/>
        </w:tabs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2020-05-20</w:t>
      </w:r>
    </w:p>
    <w:p w14:paraId="7C99CE51" w14:textId="77777777" w:rsidR="005C65A9" w:rsidRDefault="005C65A9" w:rsidP="005C65A9">
      <w:pPr>
        <w:pStyle w:val="Title"/>
        <w:tabs>
          <w:tab w:val="center" w:pos="4252"/>
          <w:tab w:val="left" w:pos="5824"/>
        </w:tabs>
        <w:outlineLvl w:val="9"/>
        <w:rPr>
          <w:rFonts w:ascii="宋体" w:hAnsi="宋体"/>
          <w:sz w:val="24"/>
        </w:rPr>
      </w:pPr>
    </w:p>
    <w:p w14:paraId="338CF6C8" w14:textId="77777777" w:rsidR="00E64DA8" w:rsidRPr="00676E7C" w:rsidRDefault="00E64DA8">
      <w:pPr>
        <w:pStyle w:val="1"/>
        <w:snapToGrid w:val="0"/>
        <w:spacing w:line="360" w:lineRule="auto"/>
        <w:rPr>
          <w:rFonts w:ascii="宋体" w:eastAsia="宋体" w:hAnsi="宋体"/>
          <w:b w:val="0"/>
          <w:noProof/>
          <w:kern w:val="0"/>
          <w:sz w:val="24"/>
        </w:rPr>
      </w:pPr>
    </w:p>
    <w:p w14:paraId="41E42C26" w14:textId="270F3212" w:rsidR="000D7304" w:rsidRPr="00B872DA" w:rsidRDefault="004A13E1" w:rsidP="000D7304">
      <w:pPr>
        <w:ind w:firstLineChars="1250" w:firstLine="3500"/>
        <w:rPr>
          <w:b/>
        </w:rPr>
      </w:pPr>
      <w:r w:rsidRPr="004A13E1">
        <w:rPr>
          <w:rFonts w:ascii="仿宋_GB2312" w:eastAsia="仿宋_GB2312"/>
          <w:b/>
          <w:sz w:val="28"/>
          <w:szCs w:val="28"/>
        </w:rPr>
        <w:t>Revised records</w:t>
      </w:r>
    </w:p>
    <w:tbl>
      <w:tblPr>
        <w:tblW w:w="37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3"/>
        <w:gridCol w:w="988"/>
        <w:gridCol w:w="2550"/>
        <w:gridCol w:w="1120"/>
      </w:tblGrid>
      <w:tr w:rsidR="00233F7A" w:rsidRPr="004E2A2F" w14:paraId="41922B49" w14:textId="77777777" w:rsidTr="00233F7A">
        <w:trPr>
          <w:jc w:val="center"/>
        </w:trPr>
        <w:tc>
          <w:tcPr>
            <w:tcW w:w="1273" w:type="pct"/>
            <w:shd w:val="clear" w:color="auto" w:fill="D9D9D9"/>
          </w:tcPr>
          <w:p w14:paraId="697E914F" w14:textId="0BA5BDB9" w:rsidR="00233F7A" w:rsidRPr="00A34395" w:rsidRDefault="00233F7A" w:rsidP="00AD53F4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/>
                <w:b/>
                <w:szCs w:val="21"/>
              </w:rPr>
              <w:t>Update date</w:t>
            </w:r>
          </w:p>
        </w:tc>
        <w:tc>
          <w:tcPr>
            <w:tcW w:w="761" w:type="pct"/>
            <w:shd w:val="clear" w:color="auto" w:fill="D9D9D9"/>
          </w:tcPr>
          <w:p w14:paraId="379965EE" w14:textId="14B5F84D" w:rsidR="00233F7A" w:rsidRPr="00A34395" w:rsidRDefault="00233F7A" w:rsidP="00AD53F4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v</w:t>
            </w:r>
            <w:r>
              <w:rPr>
                <w:rFonts w:ascii="仿宋_GB2312" w:eastAsia="仿宋_GB2312"/>
                <w:b/>
                <w:szCs w:val="21"/>
              </w:rPr>
              <w:t>ersion</w:t>
            </w:r>
          </w:p>
        </w:tc>
        <w:tc>
          <w:tcPr>
            <w:tcW w:w="2057" w:type="pct"/>
            <w:shd w:val="clear" w:color="auto" w:fill="D9D9D9"/>
          </w:tcPr>
          <w:p w14:paraId="12E83A53" w14:textId="7D9D8B93" w:rsidR="00233F7A" w:rsidRPr="00A34395" w:rsidRDefault="00233F7A" w:rsidP="00AD53F4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d</w:t>
            </w:r>
            <w:r>
              <w:rPr>
                <w:rFonts w:ascii="仿宋_GB2312" w:eastAsia="仿宋_GB2312"/>
                <w:b/>
                <w:szCs w:val="21"/>
              </w:rPr>
              <w:t>escription</w:t>
            </w:r>
          </w:p>
        </w:tc>
        <w:tc>
          <w:tcPr>
            <w:tcW w:w="909" w:type="pct"/>
            <w:shd w:val="clear" w:color="auto" w:fill="D9D9D9"/>
          </w:tcPr>
          <w:p w14:paraId="721233FA" w14:textId="2E566A39" w:rsidR="00233F7A" w:rsidRPr="00A34395" w:rsidRDefault="00233F7A" w:rsidP="00AD53F4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u</w:t>
            </w:r>
            <w:r>
              <w:rPr>
                <w:rFonts w:ascii="仿宋_GB2312" w:eastAsia="仿宋_GB2312"/>
                <w:b/>
                <w:szCs w:val="21"/>
              </w:rPr>
              <w:t>ser</w:t>
            </w:r>
          </w:p>
        </w:tc>
      </w:tr>
      <w:tr w:rsidR="00233F7A" w:rsidRPr="004E2A2F" w14:paraId="028386AF" w14:textId="77777777" w:rsidTr="00233F7A">
        <w:trPr>
          <w:jc w:val="center"/>
        </w:trPr>
        <w:tc>
          <w:tcPr>
            <w:tcW w:w="1273" w:type="pct"/>
          </w:tcPr>
          <w:p w14:paraId="1F935C06" w14:textId="77777777" w:rsidR="00233F7A" w:rsidRPr="004E2A2F" w:rsidRDefault="00233F7A" w:rsidP="00AD53F4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61" w:type="pct"/>
          </w:tcPr>
          <w:p w14:paraId="733E171C" w14:textId="77777777" w:rsidR="00233F7A" w:rsidRPr="004E2A2F" w:rsidRDefault="00233F7A" w:rsidP="00AD53F4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057" w:type="pct"/>
          </w:tcPr>
          <w:p w14:paraId="30099192" w14:textId="77777777" w:rsidR="00233F7A" w:rsidRPr="00FE7CC4" w:rsidRDefault="00233F7A" w:rsidP="00AD53F4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9" w:type="pct"/>
          </w:tcPr>
          <w:p w14:paraId="7A226660" w14:textId="77777777" w:rsidR="00233F7A" w:rsidRPr="004E2A2F" w:rsidRDefault="00233F7A" w:rsidP="00AD53F4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233F7A" w:rsidRPr="004E2A2F" w14:paraId="637ADDE1" w14:textId="77777777" w:rsidTr="00233F7A">
        <w:trPr>
          <w:jc w:val="center"/>
        </w:trPr>
        <w:tc>
          <w:tcPr>
            <w:tcW w:w="1273" w:type="pct"/>
          </w:tcPr>
          <w:p w14:paraId="0AD2A4CB" w14:textId="77777777" w:rsidR="00233F7A" w:rsidRPr="004E2A2F" w:rsidRDefault="00233F7A" w:rsidP="00AD53F4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61" w:type="pct"/>
          </w:tcPr>
          <w:p w14:paraId="4E08C295" w14:textId="77777777" w:rsidR="00233F7A" w:rsidRPr="004E2A2F" w:rsidRDefault="00233F7A" w:rsidP="00AD53F4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057" w:type="pct"/>
          </w:tcPr>
          <w:p w14:paraId="411DBFDC" w14:textId="77777777" w:rsidR="00233F7A" w:rsidRPr="00E5029B" w:rsidRDefault="00233F7A" w:rsidP="00AD53F4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9" w:type="pct"/>
          </w:tcPr>
          <w:p w14:paraId="2D564180" w14:textId="77777777" w:rsidR="00233F7A" w:rsidRPr="004E2A2F" w:rsidRDefault="00233F7A" w:rsidP="00AD53F4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233F7A" w:rsidRPr="004E2A2F" w14:paraId="0D6051E9" w14:textId="77777777" w:rsidTr="00233F7A">
        <w:trPr>
          <w:jc w:val="center"/>
        </w:trPr>
        <w:tc>
          <w:tcPr>
            <w:tcW w:w="1273" w:type="pct"/>
          </w:tcPr>
          <w:p w14:paraId="7B9EDBC6" w14:textId="77777777" w:rsidR="00233F7A" w:rsidRPr="004E2A2F" w:rsidRDefault="00233F7A" w:rsidP="00AD53F4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61" w:type="pct"/>
          </w:tcPr>
          <w:p w14:paraId="18622F5F" w14:textId="77777777" w:rsidR="00233F7A" w:rsidRPr="004E2A2F" w:rsidRDefault="00233F7A" w:rsidP="00AD53F4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057" w:type="pct"/>
          </w:tcPr>
          <w:p w14:paraId="09C00D7B" w14:textId="77777777" w:rsidR="00233F7A" w:rsidRPr="00E5029B" w:rsidRDefault="00233F7A" w:rsidP="00AD53F4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9" w:type="pct"/>
          </w:tcPr>
          <w:p w14:paraId="27D1E37A" w14:textId="77777777" w:rsidR="00233F7A" w:rsidRPr="004E2A2F" w:rsidRDefault="00233F7A" w:rsidP="00AD53F4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233F7A" w:rsidRPr="004E2A2F" w14:paraId="41A01B3A" w14:textId="77777777" w:rsidTr="00233F7A">
        <w:trPr>
          <w:jc w:val="center"/>
        </w:trPr>
        <w:tc>
          <w:tcPr>
            <w:tcW w:w="1273" w:type="pct"/>
          </w:tcPr>
          <w:p w14:paraId="43331C21" w14:textId="77777777" w:rsidR="00233F7A" w:rsidRPr="004E2A2F" w:rsidRDefault="00233F7A" w:rsidP="00AD53F4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61" w:type="pct"/>
          </w:tcPr>
          <w:p w14:paraId="1ACAF894" w14:textId="77777777" w:rsidR="00233F7A" w:rsidRPr="004E2A2F" w:rsidRDefault="00233F7A" w:rsidP="00AD53F4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057" w:type="pct"/>
          </w:tcPr>
          <w:p w14:paraId="77AF1064" w14:textId="77777777" w:rsidR="00233F7A" w:rsidRPr="00E5029B" w:rsidRDefault="00233F7A" w:rsidP="00AD53F4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9" w:type="pct"/>
          </w:tcPr>
          <w:p w14:paraId="1214C93D" w14:textId="77777777" w:rsidR="00233F7A" w:rsidRPr="004E2A2F" w:rsidRDefault="00233F7A" w:rsidP="00AD53F4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14:paraId="36414DB2" w14:textId="77777777" w:rsidR="000D7304" w:rsidRDefault="000D7304" w:rsidP="000D7304">
      <w:pPr>
        <w:widowControl/>
        <w:jc w:val="left"/>
        <w:rPr>
          <w:rFonts w:eastAsia="黑体" w:cs="Arial"/>
          <w:b/>
          <w:bCs/>
          <w:spacing w:val="20"/>
          <w:sz w:val="36"/>
          <w:szCs w:val="36"/>
        </w:rPr>
      </w:pPr>
    </w:p>
    <w:p w14:paraId="024E8667" w14:textId="77777777" w:rsidR="00E64DA8" w:rsidRDefault="00E64DA8">
      <w:pPr>
        <w:spacing w:line="360" w:lineRule="auto"/>
        <w:rPr>
          <w:rFonts w:ascii="宋体"/>
          <w:noProof/>
          <w:kern w:val="0"/>
          <w:sz w:val="24"/>
        </w:rPr>
      </w:pPr>
      <w:r>
        <w:rPr>
          <w:rFonts w:ascii="宋体"/>
          <w:noProof/>
          <w:kern w:val="0"/>
        </w:rPr>
        <w:br w:type="page"/>
      </w:r>
    </w:p>
    <w:p w14:paraId="1986BDA4" w14:textId="45055C39" w:rsidR="00E64DA8" w:rsidRPr="005C18FE" w:rsidRDefault="00233F7A" w:rsidP="005C18FE">
      <w:pPr>
        <w:pStyle w:val="1"/>
        <w:tabs>
          <w:tab w:val="center" w:pos="4156"/>
          <w:tab w:val="left" w:pos="5727"/>
        </w:tabs>
        <w:spacing w:line="360" w:lineRule="auto"/>
        <w:jc w:val="center"/>
        <w:rPr>
          <w:rFonts w:ascii="仿宋_GB2312" w:eastAsia="仿宋_GB2312" w:hAnsi="宋体"/>
          <w:noProof/>
          <w:kern w:val="0"/>
          <w:sz w:val="36"/>
          <w:szCs w:val="36"/>
        </w:rPr>
      </w:pPr>
      <w:r>
        <w:rPr>
          <w:rFonts w:ascii="仿宋_GB2312" w:eastAsia="仿宋_GB2312" w:hAnsi="宋体" w:hint="eastAsia"/>
          <w:noProof/>
          <w:kern w:val="0"/>
          <w:sz w:val="36"/>
          <w:szCs w:val="36"/>
        </w:rPr>
        <w:lastRenderedPageBreak/>
        <w:t>I</w:t>
      </w:r>
      <w:r>
        <w:rPr>
          <w:rFonts w:ascii="仿宋_GB2312" w:eastAsia="仿宋_GB2312" w:hAnsi="宋体"/>
          <w:noProof/>
          <w:kern w:val="0"/>
          <w:sz w:val="36"/>
          <w:szCs w:val="36"/>
        </w:rPr>
        <w:t>ndex</w:t>
      </w:r>
    </w:p>
    <w:p w14:paraId="6125F41A" w14:textId="07C60D50" w:rsidR="00D364F8" w:rsidRPr="009F5BDD" w:rsidRDefault="00E64DA8">
      <w:pPr>
        <w:pStyle w:val="TOC1"/>
        <w:tabs>
          <w:tab w:val="right" w:leader="dot" w:pos="8302"/>
        </w:tabs>
        <w:rPr>
          <w:rFonts w:ascii="宋体" w:hAnsi="宋体"/>
          <w:b/>
          <w:noProof/>
          <w:sz w:val="20"/>
        </w:rPr>
      </w:pPr>
      <w:r w:rsidRPr="00AD609E">
        <w:rPr>
          <w:rFonts w:ascii="宋体" w:hAnsi="宋体"/>
          <w:b/>
          <w:sz w:val="20"/>
        </w:rPr>
        <w:fldChar w:fldCharType="begin"/>
      </w:r>
      <w:r w:rsidRPr="00AD609E">
        <w:rPr>
          <w:rFonts w:ascii="宋体" w:hAnsi="宋体"/>
          <w:b/>
          <w:sz w:val="20"/>
        </w:rPr>
        <w:instrText xml:space="preserve"> TOC \o "1-3" \h \z </w:instrText>
      </w:r>
      <w:r w:rsidRPr="00AD609E">
        <w:rPr>
          <w:rFonts w:ascii="宋体" w:hAnsi="宋体"/>
          <w:b/>
          <w:sz w:val="20"/>
        </w:rPr>
        <w:fldChar w:fldCharType="separate"/>
      </w:r>
      <w:hyperlink w:anchor="_Toc393720886" w:history="1">
        <w:r w:rsidR="00D364F8" w:rsidRPr="009F5BDD">
          <w:rPr>
            <w:rFonts w:ascii="宋体" w:hAnsi="宋体"/>
            <w:b/>
            <w:noProof/>
            <w:sz w:val="20"/>
          </w:rPr>
          <w:t>1.</w:t>
        </w:r>
        <w:r w:rsidR="00D364F8" w:rsidRPr="009F5BDD">
          <w:rPr>
            <w:rFonts w:ascii="宋体" w:hAnsi="宋体" w:hint="eastAsia"/>
            <w:b/>
            <w:noProof/>
            <w:sz w:val="20"/>
          </w:rPr>
          <w:t>概述</w:t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tab/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fldChar w:fldCharType="begin"/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instrText xml:space="preserve"> PAGEREF _Toc393720886 \h </w:instrText>
        </w:r>
        <w:r w:rsidR="00D364F8" w:rsidRPr="009F5BDD">
          <w:rPr>
            <w:rFonts w:ascii="宋体" w:hAnsi="宋体"/>
            <w:b/>
            <w:noProof/>
            <w:webHidden/>
            <w:sz w:val="20"/>
          </w:rPr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fldChar w:fldCharType="separate"/>
        </w:r>
        <w:r w:rsidR="009A241A">
          <w:rPr>
            <w:rFonts w:ascii="宋体" w:hAnsi="宋体"/>
            <w:b/>
            <w:noProof/>
            <w:webHidden/>
            <w:sz w:val="20"/>
          </w:rPr>
          <w:t>4</w:t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fldChar w:fldCharType="end"/>
        </w:r>
      </w:hyperlink>
    </w:p>
    <w:p w14:paraId="08126AC8" w14:textId="35BEC9DC" w:rsidR="00D364F8" w:rsidRPr="009F5BDD" w:rsidRDefault="00884520" w:rsidP="009F5BDD">
      <w:pPr>
        <w:pStyle w:val="TOC1"/>
        <w:tabs>
          <w:tab w:val="right" w:leader="dot" w:pos="8302"/>
        </w:tabs>
        <w:rPr>
          <w:rFonts w:ascii="宋体" w:hAnsi="宋体"/>
          <w:b/>
          <w:noProof/>
          <w:sz w:val="20"/>
        </w:rPr>
      </w:pPr>
      <w:hyperlink w:anchor="_Toc393720887" w:history="1">
        <w:r w:rsidR="00D364F8" w:rsidRPr="009F5BDD">
          <w:rPr>
            <w:rFonts w:ascii="宋体" w:hAnsi="宋体"/>
            <w:b/>
            <w:noProof/>
            <w:sz w:val="20"/>
          </w:rPr>
          <w:t xml:space="preserve">1.1 </w:t>
        </w:r>
        <w:r w:rsidR="00D364F8" w:rsidRPr="009F5BDD">
          <w:rPr>
            <w:rFonts w:ascii="宋体" w:hAnsi="宋体" w:hint="eastAsia"/>
            <w:b/>
            <w:noProof/>
            <w:sz w:val="20"/>
          </w:rPr>
          <w:t>测试目的</w:t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tab/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fldChar w:fldCharType="begin"/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instrText xml:space="preserve"> PAGEREF _Toc393720887 \h </w:instrText>
        </w:r>
        <w:r w:rsidR="00D364F8" w:rsidRPr="009F5BDD">
          <w:rPr>
            <w:rFonts w:ascii="宋体" w:hAnsi="宋体"/>
            <w:b/>
            <w:noProof/>
            <w:webHidden/>
            <w:sz w:val="20"/>
          </w:rPr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fldChar w:fldCharType="separate"/>
        </w:r>
        <w:r w:rsidR="009A241A">
          <w:rPr>
            <w:rFonts w:ascii="宋体" w:hAnsi="宋体"/>
            <w:b/>
            <w:noProof/>
            <w:webHidden/>
            <w:sz w:val="20"/>
          </w:rPr>
          <w:t>4</w:t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fldChar w:fldCharType="end"/>
        </w:r>
      </w:hyperlink>
    </w:p>
    <w:p w14:paraId="45972C42" w14:textId="0DABEA1F" w:rsidR="00D364F8" w:rsidRPr="009F5BDD" w:rsidRDefault="00884520" w:rsidP="009F5BDD">
      <w:pPr>
        <w:pStyle w:val="TOC1"/>
        <w:tabs>
          <w:tab w:val="right" w:leader="dot" w:pos="8302"/>
        </w:tabs>
        <w:rPr>
          <w:rFonts w:ascii="宋体" w:hAnsi="宋体"/>
          <w:b/>
          <w:noProof/>
          <w:sz w:val="20"/>
        </w:rPr>
      </w:pPr>
      <w:hyperlink w:anchor="_Toc393720888" w:history="1">
        <w:r w:rsidR="00D364F8" w:rsidRPr="009F5BDD">
          <w:rPr>
            <w:rFonts w:ascii="宋体" w:hAnsi="宋体"/>
            <w:b/>
            <w:noProof/>
            <w:sz w:val="20"/>
          </w:rPr>
          <w:t xml:space="preserve">1.2 </w:t>
        </w:r>
        <w:r w:rsidR="00D364F8" w:rsidRPr="009F5BDD">
          <w:rPr>
            <w:rFonts w:ascii="宋体" w:hAnsi="宋体" w:hint="eastAsia"/>
            <w:b/>
            <w:noProof/>
            <w:sz w:val="20"/>
          </w:rPr>
          <w:t>组织与实施</w:t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tab/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fldChar w:fldCharType="begin"/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instrText xml:space="preserve"> PAGEREF _Toc393720888 \h </w:instrText>
        </w:r>
        <w:r w:rsidR="00D364F8" w:rsidRPr="009F5BDD">
          <w:rPr>
            <w:rFonts w:ascii="宋体" w:hAnsi="宋体"/>
            <w:b/>
            <w:noProof/>
            <w:webHidden/>
            <w:sz w:val="20"/>
          </w:rPr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fldChar w:fldCharType="separate"/>
        </w:r>
        <w:r w:rsidR="009A241A">
          <w:rPr>
            <w:rFonts w:ascii="宋体" w:hAnsi="宋体"/>
            <w:b/>
            <w:noProof/>
            <w:webHidden/>
            <w:sz w:val="20"/>
          </w:rPr>
          <w:t>4</w:t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fldChar w:fldCharType="end"/>
        </w:r>
      </w:hyperlink>
    </w:p>
    <w:p w14:paraId="5389C341" w14:textId="162FB274" w:rsidR="00D364F8" w:rsidRPr="009F5BDD" w:rsidRDefault="00884520" w:rsidP="009F5BDD">
      <w:pPr>
        <w:pStyle w:val="TOC1"/>
        <w:tabs>
          <w:tab w:val="right" w:leader="dot" w:pos="8302"/>
        </w:tabs>
        <w:rPr>
          <w:rFonts w:ascii="宋体" w:hAnsi="宋体"/>
          <w:b/>
          <w:noProof/>
          <w:sz w:val="20"/>
        </w:rPr>
      </w:pPr>
      <w:hyperlink w:anchor="_Toc393720889" w:history="1">
        <w:r w:rsidR="00D364F8" w:rsidRPr="009F5BDD">
          <w:rPr>
            <w:rFonts w:ascii="宋体" w:hAnsi="宋体"/>
            <w:b/>
            <w:noProof/>
            <w:sz w:val="20"/>
          </w:rPr>
          <w:t>1.3</w:t>
        </w:r>
        <w:r w:rsidR="00D364F8" w:rsidRPr="009F5BDD">
          <w:rPr>
            <w:rFonts w:ascii="宋体" w:hAnsi="宋体" w:hint="eastAsia"/>
            <w:b/>
            <w:noProof/>
            <w:sz w:val="20"/>
          </w:rPr>
          <w:t>测试范围</w:t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tab/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fldChar w:fldCharType="begin"/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instrText xml:space="preserve"> PAGEREF _Toc393720889 \h </w:instrText>
        </w:r>
        <w:r w:rsidR="00D364F8" w:rsidRPr="009F5BDD">
          <w:rPr>
            <w:rFonts w:ascii="宋体" w:hAnsi="宋体"/>
            <w:b/>
            <w:noProof/>
            <w:webHidden/>
            <w:sz w:val="20"/>
          </w:rPr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fldChar w:fldCharType="separate"/>
        </w:r>
        <w:r w:rsidR="009A241A">
          <w:rPr>
            <w:rFonts w:ascii="宋体" w:hAnsi="宋体"/>
            <w:b/>
            <w:noProof/>
            <w:webHidden/>
            <w:sz w:val="20"/>
          </w:rPr>
          <w:t>4</w:t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fldChar w:fldCharType="end"/>
        </w:r>
      </w:hyperlink>
    </w:p>
    <w:p w14:paraId="6714884D" w14:textId="5933CFC0" w:rsidR="00D364F8" w:rsidRPr="009F5BDD" w:rsidRDefault="00884520" w:rsidP="009F5BDD">
      <w:pPr>
        <w:pStyle w:val="TOC1"/>
        <w:tabs>
          <w:tab w:val="right" w:leader="dot" w:pos="8302"/>
        </w:tabs>
        <w:rPr>
          <w:rFonts w:ascii="宋体" w:hAnsi="宋体"/>
          <w:b/>
          <w:noProof/>
          <w:sz w:val="20"/>
        </w:rPr>
      </w:pPr>
      <w:hyperlink w:anchor="_Toc393720890" w:history="1">
        <w:r w:rsidR="00D364F8" w:rsidRPr="009F5BDD">
          <w:rPr>
            <w:rFonts w:ascii="宋体" w:hAnsi="宋体"/>
            <w:b/>
            <w:noProof/>
            <w:sz w:val="20"/>
          </w:rPr>
          <w:t>1.4</w:t>
        </w:r>
        <w:r w:rsidR="00D364F8" w:rsidRPr="009F5BDD">
          <w:rPr>
            <w:rFonts w:ascii="宋体" w:hAnsi="宋体" w:hint="eastAsia"/>
            <w:b/>
            <w:noProof/>
            <w:sz w:val="20"/>
          </w:rPr>
          <w:t>测试环境</w:t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tab/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fldChar w:fldCharType="begin"/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instrText xml:space="preserve"> PAGEREF _Toc393720890 \h </w:instrText>
        </w:r>
        <w:r w:rsidR="00D364F8" w:rsidRPr="009F5BDD">
          <w:rPr>
            <w:rFonts w:ascii="宋体" w:hAnsi="宋体"/>
            <w:b/>
            <w:noProof/>
            <w:webHidden/>
            <w:sz w:val="20"/>
          </w:rPr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fldChar w:fldCharType="separate"/>
        </w:r>
        <w:r w:rsidR="009A241A">
          <w:rPr>
            <w:rFonts w:ascii="宋体" w:hAnsi="宋体"/>
            <w:b/>
            <w:noProof/>
            <w:webHidden/>
            <w:sz w:val="20"/>
          </w:rPr>
          <w:t>5</w:t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fldChar w:fldCharType="end"/>
        </w:r>
      </w:hyperlink>
    </w:p>
    <w:p w14:paraId="19BDDD33" w14:textId="53028474" w:rsidR="00D364F8" w:rsidRPr="009F5BDD" w:rsidRDefault="00884520" w:rsidP="009F5BDD">
      <w:pPr>
        <w:pStyle w:val="TOC1"/>
        <w:tabs>
          <w:tab w:val="right" w:leader="dot" w:pos="8302"/>
        </w:tabs>
        <w:rPr>
          <w:rFonts w:ascii="宋体" w:hAnsi="宋体"/>
          <w:b/>
          <w:noProof/>
          <w:sz w:val="20"/>
        </w:rPr>
      </w:pPr>
      <w:hyperlink w:anchor="_Toc393720891" w:history="1">
        <w:r w:rsidR="00D364F8" w:rsidRPr="009F5BDD">
          <w:rPr>
            <w:rFonts w:ascii="宋体" w:hAnsi="宋体"/>
            <w:b/>
            <w:noProof/>
            <w:sz w:val="20"/>
          </w:rPr>
          <w:t xml:space="preserve">1.5 </w:t>
        </w:r>
        <w:r w:rsidR="00D364F8" w:rsidRPr="009F5BDD">
          <w:rPr>
            <w:rFonts w:ascii="宋体" w:hAnsi="宋体" w:hint="eastAsia"/>
            <w:b/>
            <w:noProof/>
            <w:sz w:val="20"/>
          </w:rPr>
          <w:t>限制和风险</w:t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tab/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fldChar w:fldCharType="begin"/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instrText xml:space="preserve"> PAGEREF _Toc393720891 \h </w:instrText>
        </w:r>
        <w:r w:rsidR="00D364F8" w:rsidRPr="009F5BDD">
          <w:rPr>
            <w:rFonts w:ascii="宋体" w:hAnsi="宋体"/>
            <w:b/>
            <w:noProof/>
            <w:webHidden/>
            <w:sz w:val="20"/>
          </w:rPr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fldChar w:fldCharType="separate"/>
        </w:r>
        <w:r w:rsidR="009A241A">
          <w:rPr>
            <w:rFonts w:ascii="宋体" w:hAnsi="宋体"/>
            <w:b/>
            <w:noProof/>
            <w:webHidden/>
            <w:sz w:val="20"/>
          </w:rPr>
          <w:t>6</w:t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fldChar w:fldCharType="end"/>
        </w:r>
      </w:hyperlink>
    </w:p>
    <w:p w14:paraId="23DB9E3C" w14:textId="154356FF" w:rsidR="00D364F8" w:rsidRPr="009F5BDD" w:rsidRDefault="00884520">
      <w:pPr>
        <w:pStyle w:val="TOC1"/>
        <w:tabs>
          <w:tab w:val="right" w:leader="dot" w:pos="8302"/>
        </w:tabs>
        <w:rPr>
          <w:rFonts w:ascii="宋体" w:hAnsi="宋体"/>
          <w:b/>
          <w:noProof/>
          <w:sz w:val="20"/>
        </w:rPr>
      </w:pPr>
      <w:hyperlink w:anchor="_Toc393720892" w:history="1">
        <w:r w:rsidR="00D364F8" w:rsidRPr="009F5BDD">
          <w:rPr>
            <w:rFonts w:ascii="宋体" w:hAnsi="宋体"/>
            <w:b/>
            <w:noProof/>
            <w:sz w:val="20"/>
          </w:rPr>
          <w:t>2.</w:t>
        </w:r>
        <w:r w:rsidR="00D364F8" w:rsidRPr="009F5BDD">
          <w:rPr>
            <w:rFonts w:ascii="宋体" w:hAnsi="宋体" w:hint="eastAsia"/>
            <w:b/>
            <w:noProof/>
            <w:sz w:val="20"/>
          </w:rPr>
          <w:t>测试结果统计分析</w:t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tab/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fldChar w:fldCharType="begin"/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instrText xml:space="preserve"> PAGEREF _Toc393720892 \h </w:instrText>
        </w:r>
        <w:r w:rsidR="00D364F8" w:rsidRPr="009F5BDD">
          <w:rPr>
            <w:rFonts w:ascii="宋体" w:hAnsi="宋体"/>
            <w:b/>
            <w:noProof/>
            <w:webHidden/>
            <w:sz w:val="20"/>
          </w:rPr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fldChar w:fldCharType="separate"/>
        </w:r>
        <w:r w:rsidR="009A241A">
          <w:rPr>
            <w:rFonts w:ascii="宋体" w:hAnsi="宋体"/>
            <w:b/>
            <w:noProof/>
            <w:webHidden/>
            <w:sz w:val="20"/>
          </w:rPr>
          <w:t>7</w:t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fldChar w:fldCharType="end"/>
        </w:r>
      </w:hyperlink>
    </w:p>
    <w:p w14:paraId="3B5219D2" w14:textId="6BC974A4" w:rsidR="00D364F8" w:rsidRPr="009F5BDD" w:rsidRDefault="00884520" w:rsidP="009F5BDD">
      <w:pPr>
        <w:pStyle w:val="TOC1"/>
        <w:tabs>
          <w:tab w:val="right" w:leader="dot" w:pos="8302"/>
        </w:tabs>
        <w:rPr>
          <w:rFonts w:ascii="宋体" w:hAnsi="宋体"/>
          <w:b/>
          <w:noProof/>
          <w:sz w:val="20"/>
        </w:rPr>
      </w:pPr>
      <w:hyperlink w:anchor="_Toc393720893" w:history="1">
        <w:r w:rsidR="00D364F8" w:rsidRPr="009F5BDD">
          <w:rPr>
            <w:rFonts w:ascii="宋体" w:hAnsi="宋体"/>
            <w:b/>
            <w:noProof/>
            <w:sz w:val="20"/>
          </w:rPr>
          <w:t>2.1</w:t>
        </w:r>
        <w:r w:rsidR="00D364F8" w:rsidRPr="009F5BDD">
          <w:rPr>
            <w:rFonts w:ascii="宋体" w:hAnsi="宋体" w:hint="eastAsia"/>
            <w:b/>
            <w:noProof/>
            <w:sz w:val="20"/>
          </w:rPr>
          <w:t>测试问题统计</w:t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tab/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fldChar w:fldCharType="begin"/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instrText xml:space="preserve"> PAGEREF _Toc393720893 \h </w:instrText>
        </w:r>
        <w:r w:rsidR="00D364F8" w:rsidRPr="009F5BDD">
          <w:rPr>
            <w:rFonts w:ascii="宋体" w:hAnsi="宋体"/>
            <w:b/>
            <w:noProof/>
            <w:webHidden/>
            <w:sz w:val="20"/>
          </w:rPr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fldChar w:fldCharType="separate"/>
        </w:r>
        <w:r w:rsidR="009A241A">
          <w:rPr>
            <w:rFonts w:ascii="宋体" w:hAnsi="宋体"/>
            <w:b/>
            <w:noProof/>
            <w:webHidden/>
            <w:sz w:val="20"/>
          </w:rPr>
          <w:t>7</w:t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fldChar w:fldCharType="end"/>
        </w:r>
      </w:hyperlink>
    </w:p>
    <w:p w14:paraId="57B565B4" w14:textId="639563DA" w:rsidR="00D364F8" w:rsidRPr="009F5BDD" w:rsidRDefault="00884520" w:rsidP="009F5BDD">
      <w:pPr>
        <w:pStyle w:val="TOC1"/>
        <w:tabs>
          <w:tab w:val="right" w:leader="dot" w:pos="8302"/>
        </w:tabs>
        <w:rPr>
          <w:rFonts w:ascii="宋体" w:hAnsi="宋体"/>
          <w:b/>
          <w:noProof/>
          <w:sz w:val="20"/>
        </w:rPr>
      </w:pPr>
      <w:hyperlink w:anchor="_Toc393720894" w:history="1">
        <w:r w:rsidR="00D364F8" w:rsidRPr="009F5BDD">
          <w:rPr>
            <w:rFonts w:ascii="宋体" w:hAnsi="宋体"/>
            <w:b/>
            <w:noProof/>
            <w:sz w:val="20"/>
          </w:rPr>
          <w:t>2.2</w:t>
        </w:r>
        <w:r w:rsidR="00D364F8" w:rsidRPr="009F5BDD">
          <w:rPr>
            <w:rFonts w:ascii="宋体" w:hAnsi="宋体" w:hint="eastAsia"/>
            <w:b/>
            <w:noProof/>
            <w:sz w:val="20"/>
          </w:rPr>
          <w:t>遗留问题说明</w:t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tab/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fldChar w:fldCharType="begin"/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instrText xml:space="preserve"> PAGEREF _Toc393720894 \h </w:instrText>
        </w:r>
        <w:r w:rsidR="00D364F8" w:rsidRPr="009F5BDD">
          <w:rPr>
            <w:rFonts w:ascii="宋体" w:hAnsi="宋体"/>
            <w:b/>
            <w:noProof/>
            <w:webHidden/>
            <w:sz w:val="20"/>
          </w:rPr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fldChar w:fldCharType="separate"/>
        </w:r>
        <w:r w:rsidR="009A241A">
          <w:rPr>
            <w:rFonts w:ascii="宋体" w:hAnsi="宋体"/>
            <w:b/>
            <w:noProof/>
            <w:webHidden/>
            <w:sz w:val="20"/>
          </w:rPr>
          <w:t>8</w:t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fldChar w:fldCharType="end"/>
        </w:r>
      </w:hyperlink>
    </w:p>
    <w:p w14:paraId="650B911E" w14:textId="512B4A98" w:rsidR="00D364F8" w:rsidRPr="009F5BDD" w:rsidRDefault="00884520">
      <w:pPr>
        <w:pStyle w:val="TOC1"/>
        <w:tabs>
          <w:tab w:val="right" w:leader="dot" w:pos="8302"/>
        </w:tabs>
        <w:rPr>
          <w:rFonts w:ascii="宋体" w:hAnsi="宋体"/>
          <w:b/>
          <w:noProof/>
          <w:sz w:val="20"/>
        </w:rPr>
      </w:pPr>
      <w:hyperlink w:anchor="_Toc393720895" w:history="1">
        <w:r w:rsidR="00D364F8" w:rsidRPr="009F5BDD">
          <w:rPr>
            <w:rFonts w:ascii="宋体" w:hAnsi="宋体"/>
            <w:b/>
            <w:noProof/>
            <w:sz w:val="20"/>
          </w:rPr>
          <w:t>3.</w:t>
        </w:r>
        <w:r w:rsidR="00D364F8" w:rsidRPr="009F5BDD">
          <w:rPr>
            <w:rFonts w:ascii="宋体" w:hAnsi="宋体" w:hint="eastAsia"/>
            <w:b/>
            <w:noProof/>
            <w:sz w:val="20"/>
          </w:rPr>
          <w:t>总体评价</w:t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tab/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fldChar w:fldCharType="begin"/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instrText xml:space="preserve"> PAGEREF _Toc393720895 \h </w:instrText>
        </w:r>
        <w:r w:rsidR="00D364F8" w:rsidRPr="009F5BDD">
          <w:rPr>
            <w:rFonts w:ascii="宋体" w:hAnsi="宋体"/>
            <w:b/>
            <w:noProof/>
            <w:webHidden/>
            <w:sz w:val="20"/>
          </w:rPr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fldChar w:fldCharType="separate"/>
        </w:r>
        <w:r w:rsidR="009A241A">
          <w:rPr>
            <w:rFonts w:ascii="宋体" w:hAnsi="宋体"/>
            <w:b/>
            <w:noProof/>
            <w:webHidden/>
            <w:sz w:val="20"/>
          </w:rPr>
          <w:t>9</w:t>
        </w:r>
        <w:r w:rsidR="00D364F8" w:rsidRPr="009F5BDD">
          <w:rPr>
            <w:rFonts w:ascii="宋体" w:hAnsi="宋体"/>
            <w:b/>
            <w:noProof/>
            <w:webHidden/>
            <w:sz w:val="20"/>
          </w:rPr>
          <w:fldChar w:fldCharType="end"/>
        </w:r>
      </w:hyperlink>
    </w:p>
    <w:p w14:paraId="07CB06DD" w14:textId="77777777" w:rsidR="00E64DA8" w:rsidRDefault="00E64DA8" w:rsidP="00AD609E">
      <w:pPr>
        <w:pStyle w:val="TOC1"/>
        <w:tabs>
          <w:tab w:val="right" w:leader="dot" w:pos="8302"/>
        </w:tabs>
        <w:rPr>
          <w:rFonts w:ascii="宋体" w:hAnsi="宋体"/>
          <w:b/>
          <w:sz w:val="28"/>
        </w:rPr>
      </w:pPr>
      <w:r w:rsidRPr="00AD609E">
        <w:rPr>
          <w:rFonts w:ascii="宋体" w:hAnsi="宋体"/>
          <w:b/>
          <w:sz w:val="20"/>
        </w:rPr>
        <w:fldChar w:fldCharType="end"/>
      </w:r>
    </w:p>
    <w:p w14:paraId="12D31365" w14:textId="77777777" w:rsidR="00E64DA8" w:rsidRPr="00864AD6" w:rsidRDefault="00864AD6" w:rsidP="00864AD6">
      <w:pPr>
        <w:pStyle w:val="Heading1"/>
        <w:spacing w:line="360" w:lineRule="auto"/>
        <w:jc w:val="both"/>
        <w:rPr>
          <w:rFonts w:ascii="仿宋_GB2312" w:eastAsia="仿宋_GB2312" w:hAnsi="Times New Roman"/>
          <w:b/>
          <w:bCs w:val="0"/>
          <w:sz w:val="36"/>
          <w:szCs w:val="36"/>
        </w:rPr>
      </w:pPr>
      <w:bookmarkStart w:id="0" w:name="_Toc472240294"/>
      <w:bookmarkStart w:id="1" w:name="_Toc506282411"/>
      <w:bookmarkStart w:id="2" w:name="_Toc506282804"/>
      <w:bookmarkStart w:id="3" w:name="_Toc506282855"/>
      <w:bookmarkStart w:id="4" w:name="_Toc393720886"/>
      <w:r w:rsidRPr="00864AD6">
        <w:rPr>
          <w:rFonts w:ascii="仿宋_GB2312" w:eastAsia="仿宋_GB2312" w:hAnsi="Times New Roman" w:hint="eastAsia"/>
          <w:b/>
          <w:bCs w:val="0"/>
          <w:sz w:val="36"/>
          <w:szCs w:val="36"/>
        </w:rPr>
        <w:lastRenderedPageBreak/>
        <w:t>1.</w:t>
      </w:r>
      <w:r w:rsidR="00E64DA8" w:rsidRPr="00864AD6">
        <w:rPr>
          <w:rFonts w:ascii="仿宋_GB2312" w:eastAsia="仿宋_GB2312" w:hAnsi="Times New Roman" w:hint="eastAsia"/>
          <w:b/>
          <w:bCs w:val="0"/>
          <w:sz w:val="36"/>
          <w:szCs w:val="36"/>
        </w:rPr>
        <w:t>概述</w:t>
      </w:r>
      <w:bookmarkEnd w:id="0"/>
      <w:bookmarkEnd w:id="1"/>
      <w:bookmarkEnd w:id="2"/>
      <w:bookmarkEnd w:id="3"/>
      <w:bookmarkEnd w:id="4"/>
    </w:p>
    <w:p w14:paraId="469BCBA1" w14:textId="77777777" w:rsidR="00E64DA8" w:rsidRPr="009D61EC" w:rsidRDefault="00E64DA8">
      <w:pPr>
        <w:pStyle w:val="Heading2"/>
        <w:spacing w:line="360" w:lineRule="auto"/>
        <w:rPr>
          <w:rFonts w:ascii="仿宋_GB2312" w:eastAsia="仿宋_GB2312" w:hAnsi="宋体"/>
          <w:sz w:val="32"/>
          <w:szCs w:val="32"/>
        </w:rPr>
      </w:pPr>
      <w:bookmarkStart w:id="5" w:name="_Toc472240295"/>
      <w:bookmarkStart w:id="6" w:name="_Toc506282412"/>
      <w:bookmarkStart w:id="7" w:name="_Toc506282805"/>
      <w:bookmarkStart w:id="8" w:name="_Toc506282856"/>
      <w:bookmarkStart w:id="9" w:name="_Toc393720887"/>
      <w:r w:rsidRPr="009D61EC">
        <w:rPr>
          <w:rFonts w:ascii="仿宋_GB2312" w:eastAsia="仿宋_GB2312" w:hAnsi="宋体"/>
          <w:sz w:val="32"/>
          <w:szCs w:val="32"/>
        </w:rPr>
        <w:t xml:space="preserve">1.1 </w:t>
      </w:r>
      <w:r w:rsidRPr="009D61EC">
        <w:rPr>
          <w:rFonts w:ascii="仿宋_GB2312" w:eastAsia="仿宋_GB2312" w:hAnsi="宋体" w:hint="eastAsia"/>
          <w:sz w:val="32"/>
          <w:szCs w:val="32"/>
        </w:rPr>
        <w:t>测试目的</w:t>
      </w:r>
      <w:bookmarkEnd w:id="5"/>
      <w:bookmarkEnd w:id="6"/>
      <w:bookmarkEnd w:id="7"/>
      <w:bookmarkEnd w:id="8"/>
      <w:bookmarkEnd w:id="9"/>
    </w:p>
    <w:p w14:paraId="61DFB355" w14:textId="77777777" w:rsidR="00E64DA8" w:rsidRPr="008A7906" w:rsidRDefault="00E64DA8">
      <w:pPr>
        <w:pStyle w:val="Text-2312"/>
        <w:spacing w:line="360" w:lineRule="auto"/>
        <w:ind w:firstLine="425"/>
        <w:rPr>
          <w:rFonts w:ascii="仿宋_GB2312" w:eastAsia="仿宋_GB2312" w:hAnsi="宋体"/>
          <w:sz w:val="28"/>
          <w:szCs w:val="28"/>
        </w:rPr>
      </w:pPr>
      <w:r w:rsidRPr="008A7906">
        <w:rPr>
          <w:rFonts w:ascii="仿宋_GB2312" w:eastAsia="仿宋_GB2312" w:hAnsi="宋体" w:hint="eastAsia"/>
          <w:sz w:val="28"/>
          <w:szCs w:val="28"/>
        </w:rPr>
        <w:t>系统测试的任务是验证所测试软件与系统设计的要求是否一致，发现并排除模块连接中可能出现的问题。</w:t>
      </w:r>
    </w:p>
    <w:p w14:paraId="5DEFA788" w14:textId="77777777" w:rsidR="00E64DA8" w:rsidRPr="008A7906" w:rsidRDefault="00E64DA8">
      <w:pPr>
        <w:pStyle w:val="Text-2312"/>
        <w:spacing w:line="360" w:lineRule="auto"/>
        <w:ind w:firstLine="425"/>
        <w:rPr>
          <w:rFonts w:ascii="仿宋_GB2312" w:eastAsia="仿宋_GB2312" w:hAnsi="宋体"/>
          <w:sz w:val="28"/>
          <w:szCs w:val="28"/>
        </w:rPr>
      </w:pPr>
      <w:r w:rsidRPr="008A7906">
        <w:rPr>
          <w:rFonts w:ascii="仿宋_GB2312" w:eastAsia="仿宋_GB2312" w:hAnsi="宋体" w:hint="eastAsia"/>
          <w:sz w:val="28"/>
          <w:szCs w:val="28"/>
        </w:rPr>
        <w:t>在本节必须对系统目前状况进行简略描述，指明通过本次测试要达到的具体目的及预期结果。</w:t>
      </w:r>
    </w:p>
    <w:p w14:paraId="4DFAFC93" w14:textId="77777777" w:rsidR="00E64DA8" w:rsidRPr="009D61EC" w:rsidRDefault="00E64DA8">
      <w:pPr>
        <w:pStyle w:val="Heading2"/>
        <w:spacing w:line="360" w:lineRule="auto"/>
        <w:rPr>
          <w:rFonts w:ascii="仿宋_GB2312" w:eastAsia="仿宋_GB2312" w:hAnsi="宋体"/>
          <w:sz w:val="32"/>
          <w:szCs w:val="32"/>
        </w:rPr>
      </w:pPr>
      <w:bookmarkStart w:id="10" w:name="_Toc393720888"/>
      <w:bookmarkStart w:id="11" w:name="_Toc472240296"/>
      <w:bookmarkStart w:id="12" w:name="_Toc506282413"/>
      <w:bookmarkStart w:id="13" w:name="_Toc506282806"/>
      <w:bookmarkStart w:id="14" w:name="_Toc506282857"/>
      <w:r w:rsidRPr="009D61EC">
        <w:rPr>
          <w:rFonts w:ascii="仿宋_GB2312" w:eastAsia="仿宋_GB2312" w:hAnsi="宋体"/>
          <w:sz w:val="32"/>
          <w:szCs w:val="32"/>
        </w:rPr>
        <w:t>1.2</w:t>
      </w:r>
      <w:r w:rsidRPr="009D61EC">
        <w:rPr>
          <w:rFonts w:ascii="仿宋_GB2312" w:eastAsia="仿宋_GB2312" w:hAnsi="宋体" w:hint="eastAsia"/>
          <w:sz w:val="32"/>
          <w:szCs w:val="32"/>
        </w:rPr>
        <w:t xml:space="preserve"> 组织与实施</w:t>
      </w:r>
      <w:bookmarkEnd w:id="10"/>
    </w:p>
    <w:p w14:paraId="30B86A05" w14:textId="77777777" w:rsidR="00E64DA8" w:rsidRPr="009B31DD" w:rsidRDefault="00E64DA8" w:rsidP="00A535CA">
      <w:pPr>
        <w:pStyle w:val="NormalIndent"/>
        <w:spacing w:line="360" w:lineRule="auto"/>
        <w:ind w:firstLine="0"/>
        <w:rPr>
          <w:rFonts w:ascii="仿宋_GB2312" w:eastAsia="仿宋_GB2312"/>
          <w:b/>
          <w:sz w:val="32"/>
          <w:szCs w:val="32"/>
        </w:rPr>
      </w:pPr>
      <w:r w:rsidRPr="009B31DD">
        <w:rPr>
          <w:rFonts w:ascii="仿宋_GB2312" w:eastAsia="仿宋_GB2312" w:hint="eastAsia"/>
          <w:b/>
          <w:sz w:val="32"/>
          <w:szCs w:val="32"/>
        </w:rPr>
        <w:t>1．2．1 测试时间</w:t>
      </w:r>
    </w:p>
    <w:p w14:paraId="2DC81AC2" w14:textId="77777777" w:rsidR="00E64DA8" w:rsidRPr="00A965F1" w:rsidRDefault="00E64DA8">
      <w:pPr>
        <w:pStyle w:val="NormalIndent"/>
        <w:spacing w:line="360" w:lineRule="auto"/>
        <w:rPr>
          <w:rFonts w:ascii="仿宋_GB2312" w:eastAsia="仿宋_GB2312"/>
          <w:sz w:val="28"/>
          <w:szCs w:val="28"/>
        </w:rPr>
      </w:pPr>
    </w:p>
    <w:p w14:paraId="70B74F41" w14:textId="77777777" w:rsidR="00E64DA8" w:rsidRDefault="00E64DA8" w:rsidP="00FC1E41">
      <w:pPr>
        <w:pStyle w:val="NormalIndent"/>
        <w:spacing w:line="360" w:lineRule="auto"/>
        <w:ind w:firstLine="0"/>
        <w:rPr>
          <w:rFonts w:ascii="仿宋_GB2312" w:eastAsia="仿宋_GB2312"/>
          <w:b/>
          <w:sz w:val="32"/>
          <w:szCs w:val="32"/>
        </w:rPr>
      </w:pPr>
      <w:r w:rsidRPr="00A535CA">
        <w:rPr>
          <w:rFonts w:ascii="仿宋_GB2312" w:eastAsia="仿宋_GB2312" w:hint="eastAsia"/>
          <w:b/>
          <w:sz w:val="32"/>
          <w:szCs w:val="32"/>
        </w:rPr>
        <w:t>1．2．2参与测试的人员</w:t>
      </w:r>
    </w:p>
    <w:p w14:paraId="43685518" w14:textId="77777777" w:rsidR="00946C03" w:rsidRPr="00946C03" w:rsidRDefault="00946C03" w:rsidP="00FC1E41">
      <w:pPr>
        <w:pStyle w:val="NormalIndent"/>
        <w:spacing w:line="360" w:lineRule="auto"/>
        <w:ind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   </w:t>
      </w:r>
    </w:p>
    <w:p w14:paraId="14954387" w14:textId="77777777" w:rsidR="00E64DA8" w:rsidRPr="009D61EC" w:rsidRDefault="00E64DA8">
      <w:pPr>
        <w:pStyle w:val="Heading2"/>
        <w:spacing w:line="360" w:lineRule="auto"/>
        <w:rPr>
          <w:rFonts w:ascii="仿宋_GB2312" w:eastAsia="仿宋_GB2312" w:hAnsi="宋体"/>
          <w:sz w:val="32"/>
          <w:szCs w:val="32"/>
        </w:rPr>
      </w:pPr>
      <w:bookmarkStart w:id="15" w:name="_Toc393720889"/>
      <w:r w:rsidRPr="009D61EC">
        <w:rPr>
          <w:rFonts w:ascii="仿宋_GB2312" w:eastAsia="仿宋_GB2312" w:hAnsi="宋体"/>
          <w:sz w:val="32"/>
          <w:szCs w:val="32"/>
        </w:rPr>
        <w:t>1.3</w:t>
      </w:r>
      <w:r w:rsidRPr="009D61EC">
        <w:rPr>
          <w:rFonts w:ascii="仿宋_GB2312" w:eastAsia="仿宋_GB2312" w:hAnsi="宋体" w:hint="eastAsia"/>
          <w:sz w:val="32"/>
          <w:szCs w:val="32"/>
        </w:rPr>
        <w:t>测试范围</w:t>
      </w:r>
      <w:bookmarkEnd w:id="11"/>
      <w:bookmarkEnd w:id="12"/>
      <w:bookmarkEnd w:id="13"/>
      <w:bookmarkEnd w:id="14"/>
      <w:bookmarkEnd w:id="15"/>
    </w:p>
    <w:p w14:paraId="3D4C424C" w14:textId="77777777" w:rsidR="00E64DA8" w:rsidRPr="008A7906" w:rsidRDefault="00E64DA8">
      <w:pPr>
        <w:pStyle w:val="Text-2312"/>
        <w:spacing w:line="360" w:lineRule="auto"/>
        <w:ind w:firstLine="425"/>
        <w:rPr>
          <w:rFonts w:ascii="仿宋_GB2312" w:eastAsia="仿宋_GB2312" w:hAnsi="宋体"/>
          <w:sz w:val="28"/>
          <w:szCs w:val="28"/>
        </w:rPr>
      </w:pPr>
      <w:r w:rsidRPr="008A7906">
        <w:rPr>
          <w:rFonts w:ascii="仿宋_GB2312" w:eastAsia="仿宋_GB2312" w:hAnsi="宋体" w:hint="eastAsia"/>
          <w:sz w:val="28"/>
          <w:szCs w:val="28"/>
        </w:rPr>
        <w:t>依据该系统的《系统总体设计说明书》和《系统详细设计说明书》等文档，本次测试所涉及的模块及功能如下：</w:t>
      </w:r>
    </w:p>
    <w:p w14:paraId="3198368D" w14:textId="7441E99C" w:rsidR="00E64DA8" w:rsidRDefault="00E64DA8">
      <w:pPr>
        <w:pStyle w:val="Text-2312"/>
        <w:spacing w:line="360" w:lineRule="auto"/>
        <w:ind w:firstLine="425"/>
        <w:rPr>
          <w:rFonts w:ascii="宋体" w:eastAsia="宋体" w:hAnsi="宋体"/>
        </w:rPr>
      </w:pPr>
    </w:p>
    <w:tbl>
      <w:tblPr>
        <w:tblW w:w="13176" w:type="dxa"/>
        <w:tblInd w:w="1129" w:type="dxa"/>
        <w:tblLook w:val="04A0" w:firstRow="1" w:lastRow="0" w:firstColumn="1" w:lastColumn="0" w:noHBand="0" w:noVBand="1"/>
      </w:tblPr>
      <w:tblGrid>
        <w:gridCol w:w="607"/>
        <w:gridCol w:w="1617"/>
        <w:gridCol w:w="2758"/>
        <w:gridCol w:w="8194"/>
      </w:tblGrid>
      <w:tr w:rsidR="00EE03D2" w:rsidRPr="00EE03D2" w14:paraId="04EBBD1B" w14:textId="77777777" w:rsidTr="003012AB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14:paraId="26BE2BD6" w14:textId="77777777" w:rsidR="00EE03D2" w:rsidRPr="00EE03D2" w:rsidRDefault="00EE03D2" w:rsidP="00EE03D2">
            <w:pPr>
              <w:widowControl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</w:rPr>
            </w:pPr>
            <w:r w:rsidRPr="00EE03D2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</w:rPr>
              <w:t> 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14:paraId="06B3BDDD" w14:textId="77777777" w:rsidR="00EE03D2" w:rsidRPr="00EE03D2" w:rsidRDefault="00EE03D2" w:rsidP="00EE03D2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</w:rPr>
            </w:pPr>
            <w:r w:rsidRPr="00EE03D2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</w:rPr>
              <w:t>Model</w:t>
            </w: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14:paraId="38877691" w14:textId="77777777" w:rsidR="00EE03D2" w:rsidRPr="00EE03D2" w:rsidRDefault="00EE03D2" w:rsidP="00EE03D2">
            <w:pPr>
              <w:widowControl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</w:rPr>
            </w:pPr>
            <w:r w:rsidRPr="00EE03D2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</w:rPr>
              <w:t>functional point</w:t>
            </w:r>
          </w:p>
        </w:tc>
        <w:tc>
          <w:tcPr>
            <w:tcW w:w="8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14:paraId="3FDC63C1" w14:textId="77777777" w:rsidR="00EE03D2" w:rsidRPr="00EE03D2" w:rsidRDefault="00EE03D2" w:rsidP="00EE03D2">
            <w:pPr>
              <w:widowControl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</w:rPr>
            </w:pPr>
            <w:r w:rsidRPr="00EE03D2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</w:rPr>
              <w:t>description</w:t>
            </w:r>
          </w:p>
        </w:tc>
      </w:tr>
      <w:tr w:rsidR="003012AB" w:rsidRPr="00EE03D2" w14:paraId="414C3C62" w14:textId="77777777" w:rsidTr="003012AB">
        <w:trPr>
          <w:trHeight w:val="28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26E0D" w14:textId="79FDEA0F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16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B2CC5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Goods display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16CA5" w14:textId="7AFDDA0E" w:rsidR="003012AB" w:rsidRPr="00EE03D2" w:rsidRDefault="005571F1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Main page</w:t>
            </w:r>
            <w:r w:rsidR="003012AB"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goods display </w:t>
            </w:r>
          </w:p>
        </w:tc>
        <w:tc>
          <w:tcPr>
            <w:tcW w:w="8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198B4" w14:textId="3A24C6C0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display the 12 goods which are the closest to the close time </w:t>
            </w:r>
          </w:p>
        </w:tc>
      </w:tr>
      <w:tr w:rsidR="003012AB" w:rsidRPr="00EE03D2" w14:paraId="5C99B93C" w14:textId="77777777" w:rsidTr="003012AB">
        <w:trPr>
          <w:trHeight w:val="5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55358" w14:textId="05A18702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47AA8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26922" w14:textId="240E7475" w:rsidR="003012AB" w:rsidRPr="00EE03D2" w:rsidRDefault="005571F1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goods display</w:t>
            </w:r>
            <w:r w:rsidR="003012AB"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by </w:t>
            </w: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category</w:t>
            </w:r>
          </w:p>
        </w:tc>
        <w:tc>
          <w:tcPr>
            <w:tcW w:w="8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F89E" w14:textId="67D32BEB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show the goods by </w:t>
            </w:r>
            <w:r w:rsidR="005571F1"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category. In</w:t>
            </w: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this system, it splits into 5 categorys, such as </w:t>
            </w:r>
            <w:r w:rsidR="005571F1"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toy, kitchen</w:t>
            </w: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="005571F1"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tools, decoration</w:t>
            </w: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and clothes.</w:t>
            </w:r>
          </w:p>
        </w:tc>
      </w:tr>
      <w:tr w:rsidR="003012AB" w:rsidRPr="00EE03D2" w14:paraId="224D04B1" w14:textId="77777777" w:rsidTr="003012AB">
        <w:trPr>
          <w:trHeight w:val="5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42BF6" w14:textId="4106CA2D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1.3</w:t>
            </w: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CB627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F4C79D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view the detail of the goods.</w:t>
            </w:r>
          </w:p>
        </w:tc>
        <w:tc>
          <w:tcPr>
            <w:tcW w:w="8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ABCE2" w14:textId="197B2E6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display the product details in the web page which inculde the title ,inistal price, current </w:t>
            </w:r>
            <w:r w:rsidR="005571F1"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price, the</w:t>
            </w: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5571F1"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picture, the</w:t>
            </w: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5571F1"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description</w:t>
            </w: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of googd , close date and bid history</w:t>
            </w:r>
          </w:p>
        </w:tc>
      </w:tr>
      <w:tr w:rsidR="003012AB" w:rsidRPr="00EE03D2" w14:paraId="02DD0C9B" w14:textId="77777777" w:rsidTr="003012AB">
        <w:trPr>
          <w:trHeight w:val="5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9C4ED" w14:textId="21F3ACB5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16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0B969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User management 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5C703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login</w:t>
            </w:r>
          </w:p>
        </w:tc>
        <w:tc>
          <w:tcPr>
            <w:tcW w:w="8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09E13" w14:textId="23BB9E52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user input user name and password to login to the website, if the the user did not </w:t>
            </w:r>
            <w:r w:rsidR="005571F1"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login,</w:t>
            </w: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the user only can browse the goods</w:t>
            </w:r>
            <w:r w:rsidRPr="00EE03D2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，</w:t>
            </w: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but do not allow to bid.</w:t>
            </w:r>
          </w:p>
        </w:tc>
      </w:tr>
      <w:tr w:rsidR="003012AB" w:rsidRPr="00EE03D2" w14:paraId="6B9D6806" w14:textId="77777777" w:rsidTr="003012AB">
        <w:trPr>
          <w:trHeight w:val="5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957A5" w14:textId="4435FBB8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27D77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42257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logout</w:t>
            </w:r>
          </w:p>
        </w:tc>
        <w:tc>
          <w:tcPr>
            <w:tcW w:w="8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60A7E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user can logout at any time, if users do not do any thing than 30 minitues , the system will logout automatically</w:t>
            </w:r>
          </w:p>
        </w:tc>
      </w:tr>
      <w:tr w:rsidR="003012AB" w:rsidRPr="00EE03D2" w14:paraId="23B6E96B" w14:textId="77777777" w:rsidTr="003012AB">
        <w:trPr>
          <w:trHeight w:val="28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CAFBC" w14:textId="24A3D05D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C23B9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3410F" w14:textId="5024AD1D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AF60E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register</w:t>
            </w:r>
          </w:p>
        </w:tc>
        <w:tc>
          <w:tcPr>
            <w:tcW w:w="8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38F8C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3012AB" w:rsidRPr="00EE03D2" w14:paraId="6966BE3B" w14:textId="77777777" w:rsidTr="003012AB">
        <w:trPr>
          <w:trHeight w:val="28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57581" w14:textId="4F326B58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0F558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0F0E3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password recover</w:t>
            </w:r>
          </w:p>
        </w:tc>
        <w:tc>
          <w:tcPr>
            <w:tcW w:w="8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5E59F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3012AB" w:rsidRPr="00EE03D2" w14:paraId="36B9A2B6" w14:textId="77777777" w:rsidTr="003012AB">
        <w:trPr>
          <w:trHeight w:val="5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CC37D" w14:textId="0F71E905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E8D03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49104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view the personal information </w:t>
            </w:r>
          </w:p>
        </w:tc>
        <w:tc>
          <w:tcPr>
            <w:tcW w:w="8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C39FE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3012AB" w:rsidRPr="00EE03D2" w14:paraId="2F30297E" w14:textId="77777777" w:rsidTr="003012AB">
        <w:trPr>
          <w:trHeight w:val="5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3E701" w14:textId="7D8D71E8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208E7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C4215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edit the personal information</w:t>
            </w:r>
          </w:p>
        </w:tc>
        <w:tc>
          <w:tcPr>
            <w:tcW w:w="8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01A5C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3012AB" w:rsidRPr="00EE03D2" w14:paraId="60E37866" w14:textId="77777777" w:rsidTr="003012AB">
        <w:trPr>
          <w:trHeight w:val="5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49A2B" w14:textId="62BBABD4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6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5FE8B" w14:textId="77777777" w:rsidR="003012AB" w:rsidRPr="00EE03D2" w:rsidRDefault="003012AB" w:rsidP="003012AB">
            <w:pPr>
              <w:widowControl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Auction 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3153B" w14:textId="052DF939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auction</w:t>
            </w:r>
          </w:p>
        </w:tc>
        <w:tc>
          <w:tcPr>
            <w:tcW w:w="8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24024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the bids price must higher than the current price. The auction mus be eary than the close date.</w:t>
            </w:r>
          </w:p>
        </w:tc>
      </w:tr>
      <w:tr w:rsidR="003012AB" w:rsidRPr="00EE03D2" w14:paraId="59330FC1" w14:textId="77777777" w:rsidTr="003012AB">
        <w:trPr>
          <w:trHeight w:val="28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EBA4C" w14:textId="43F04F64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880C8C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64873" w14:textId="71612DE0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donation</w:t>
            </w:r>
          </w:p>
        </w:tc>
        <w:tc>
          <w:tcPr>
            <w:tcW w:w="8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64BB3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3012AB" w:rsidRPr="00EE03D2" w14:paraId="106680BA" w14:textId="77777777" w:rsidTr="003012AB">
        <w:trPr>
          <w:trHeight w:val="28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05787" w14:textId="4925E618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</w:t>
            </w:r>
          </w:p>
        </w:tc>
        <w:tc>
          <w:tcPr>
            <w:tcW w:w="16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2BD8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Order management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8CB19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view the order </w:t>
            </w:r>
          </w:p>
        </w:tc>
        <w:tc>
          <w:tcPr>
            <w:tcW w:w="8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43874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3012AB" w:rsidRPr="00EE03D2" w14:paraId="73A5840F" w14:textId="77777777" w:rsidTr="003012AB">
        <w:trPr>
          <w:trHeight w:val="28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51718" w14:textId="6588B4C1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EB364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4E5C9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make appointments </w:t>
            </w:r>
          </w:p>
        </w:tc>
        <w:tc>
          <w:tcPr>
            <w:tcW w:w="8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01D6D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3012AB" w:rsidRPr="00EE03D2" w14:paraId="1046A581" w14:textId="77777777" w:rsidTr="003012AB">
        <w:trPr>
          <w:trHeight w:val="28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82CC3" w14:textId="2361476D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16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4D05A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Cart  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9DFA5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add items into the cart</w:t>
            </w:r>
          </w:p>
        </w:tc>
        <w:tc>
          <w:tcPr>
            <w:tcW w:w="8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57357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3012AB" w:rsidRPr="00EE03D2" w14:paraId="3F2C0C75" w14:textId="77777777" w:rsidTr="003012AB">
        <w:trPr>
          <w:trHeight w:val="28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7F1A0" w14:textId="5B0A7188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5.2</w:t>
            </w: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0F272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1D8E1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view the cart.</w:t>
            </w:r>
          </w:p>
        </w:tc>
        <w:tc>
          <w:tcPr>
            <w:tcW w:w="8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A04EE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show the state of items which is in the user's cart.</w:t>
            </w:r>
          </w:p>
        </w:tc>
      </w:tr>
      <w:tr w:rsidR="003012AB" w:rsidRPr="00EE03D2" w14:paraId="41ABC150" w14:textId="77777777" w:rsidTr="003012AB">
        <w:trPr>
          <w:trHeight w:val="28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6B0DC" w14:textId="662E17AD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</w:t>
            </w: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C83A6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34ED2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delete items form cart</w:t>
            </w:r>
          </w:p>
        </w:tc>
        <w:tc>
          <w:tcPr>
            <w:tcW w:w="8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3AE20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3012AB" w:rsidRPr="00EE03D2" w14:paraId="472CFD2D" w14:textId="77777777" w:rsidTr="003012AB">
        <w:trPr>
          <w:trHeight w:val="28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40309" w14:textId="258C9A70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92628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About us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9C013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About us</w:t>
            </w:r>
          </w:p>
        </w:tc>
        <w:tc>
          <w:tcPr>
            <w:tcW w:w="8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A5B4B" w14:textId="1CB3B91E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show the </w:t>
            </w:r>
            <w:r w:rsidR="005571F1"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introduction</w:t>
            </w: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of the online store. </w:t>
            </w:r>
          </w:p>
        </w:tc>
      </w:tr>
      <w:tr w:rsidR="003012AB" w:rsidRPr="00EE03D2" w14:paraId="1D59CC10" w14:textId="77777777" w:rsidTr="003012AB">
        <w:trPr>
          <w:trHeight w:val="5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97247" w14:textId="059B43AC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7.1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F1B51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Contact us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7E930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Contact us</w:t>
            </w:r>
          </w:p>
        </w:tc>
        <w:tc>
          <w:tcPr>
            <w:tcW w:w="8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9AC74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shows the information of the shop. It includes address, website, contact phone number.</w:t>
            </w:r>
          </w:p>
        </w:tc>
      </w:tr>
      <w:tr w:rsidR="003012AB" w:rsidRPr="00EE03D2" w14:paraId="2A985C0F" w14:textId="77777777" w:rsidTr="003012AB">
        <w:trPr>
          <w:trHeight w:val="28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64746" w14:textId="344C2A59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16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54BBC" w14:textId="1EF62434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Goods management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746B6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Display product list </w:t>
            </w:r>
          </w:p>
        </w:tc>
        <w:tc>
          <w:tcPr>
            <w:tcW w:w="8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07EAD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in the model</w:t>
            </w:r>
            <w:r w:rsidRPr="00EE03D2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，</w:t>
            </w: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the system displays all of the goods in the system.</w:t>
            </w:r>
          </w:p>
        </w:tc>
      </w:tr>
      <w:tr w:rsidR="003012AB" w:rsidRPr="00EE03D2" w14:paraId="16DCA131" w14:textId="77777777" w:rsidTr="003012AB">
        <w:trPr>
          <w:trHeight w:val="28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0818B" w14:textId="7660A0D8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8.2</w:t>
            </w: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AA2772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7FBE8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add a new commodity</w:t>
            </w:r>
          </w:p>
        </w:tc>
        <w:tc>
          <w:tcPr>
            <w:tcW w:w="8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7D5AA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3012AB" w:rsidRPr="00EE03D2" w14:paraId="739B932E" w14:textId="77777777" w:rsidTr="003012AB">
        <w:trPr>
          <w:trHeight w:val="28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0A4C0" w14:textId="5E42E1DA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7A2612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36A0A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edit the commodity</w:t>
            </w:r>
          </w:p>
        </w:tc>
        <w:tc>
          <w:tcPr>
            <w:tcW w:w="8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7D1E1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3012AB" w:rsidRPr="00EE03D2" w14:paraId="4E766C5B" w14:textId="77777777" w:rsidTr="003012AB">
        <w:trPr>
          <w:trHeight w:val="5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A4206" w14:textId="7EFD990A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A02FE7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A964C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change the commodity state</w:t>
            </w:r>
          </w:p>
        </w:tc>
        <w:tc>
          <w:tcPr>
            <w:tcW w:w="8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4B23C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3012AB" w:rsidRPr="00EE03D2" w14:paraId="536F1DC2" w14:textId="77777777" w:rsidTr="003012AB">
        <w:trPr>
          <w:trHeight w:val="28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7C09E" w14:textId="2CF86082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6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52233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User management 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DCCFA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display user list</w:t>
            </w:r>
          </w:p>
        </w:tc>
        <w:tc>
          <w:tcPr>
            <w:tcW w:w="8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D811E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3012AB" w:rsidRPr="00EE03D2" w14:paraId="5A99A647" w14:textId="77777777" w:rsidTr="003012AB">
        <w:trPr>
          <w:trHeight w:val="28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58EB7" w14:textId="0CAF28A0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</w:t>
            </w: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B7AF68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102ED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change the user's state</w:t>
            </w:r>
          </w:p>
        </w:tc>
        <w:tc>
          <w:tcPr>
            <w:tcW w:w="8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9DEEA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3012AB" w:rsidRPr="00EE03D2" w14:paraId="4B1065E3" w14:textId="77777777" w:rsidTr="003012AB">
        <w:trPr>
          <w:trHeight w:val="28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CD885" w14:textId="05645B71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9.3</w:t>
            </w: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E42E44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FA8A4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reset the password</w:t>
            </w:r>
          </w:p>
        </w:tc>
        <w:tc>
          <w:tcPr>
            <w:tcW w:w="8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56F6C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3012AB" w:rsidRPr="00EE03D2" w14:paraId="40B8CA56" w14:textId="77777777" w:rsidTr="003012AB">
        <w:trPr>
          <w:trHeight w:val="28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1A5A2" w14:textId="148C26F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</w:t>
            </w:r>
          </w:p>
        </w:tc>
        <w:tc>
          <w:tcPr>
            <w:tcW w:w="16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3EA89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Order management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9548D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display order list</w:t>
            </w:r>
          </w:p>
        </w:tc>
        <w:tc>
          <w:tcPr>
            <w:tcW w:w="8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D6356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3012AB" w:rsidRPr="00EE03D2" w14:paraId="26299C3F" w14:textId="77777777" w:rsidTr="003012AB">
        <w:trPr>
          <w:trHeight w:val="28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714E5" w14:textId="53C77882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10.2</w:t>
            </w:r>
          </w:p>
        </w:tc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51343C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DA36E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change the order list</w:t>
            </w:r>
          </w:p>
        </w:tc>
        <w:tc>
          <w:tcPr>
            <w:tcW w:w="8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3B7A9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3012AB" w:rsidRPr="00EE03D2" w14:paraId="08C91D65" w14:textId="77777777" w:rsidTr="003012AB">
        <w:trPr>
          <w:trHeight w:val="29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BEC2A" w14:textId="56DDA89F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11.1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E4455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generate orders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030A5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generate orders</w:t>
            </w:r>
          </w:p>
        </w:tc>
        <w:tc>
          <w:tcPr>
            <w:tcW w:w="8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6F386" w14:textId="77777777" w:rsidR="003012AB" w:rsidRPr="00EE03D2" w:rsidRDefault="003012AB" w:rsidP="003012AB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 </w:t>
            </w:r>
          </w:p>
        </w:tc>
      </w:tr>
      <w:tr w:rsidR="00EE03D2" w:rsidRPr="00EE03D2" w14:paraId="7CF4A07F" w14:textId="77777777" w:rsidTr="003012AB">
        <w:trPr>
          <w:trHeight w:val="28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796AA2" w14:textId="77777777" w:rsidR="00EE03D2" w:rsidRPr="00EE03D2" w:rsidRDefault="00EE03D2" w:rsidP="00EE03D2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0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0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D4DE8" w14:textId="77777777" w:rsidR="00EE03D2" w:rsidRPr="00EE03D2" w:rsidRDefault="00EE03D2" w:rsidP="00EE03D2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0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0"/>
              </w:rPr>
              <w:t> 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29E76" w14:textId="77777777" w:rsidR="00EE03D2" w:rsidRPr="00EE03D2" w:rsidRDefault="00EE03D2" w:rsidP="00EE03D2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Cs w:val="21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B60542" w14:textId="77777777" w:rsidR="00EE03D2" w:rsidRPr="00EE03D2" w:rsidRDefault="00EE03D2" w:rsidP="00EE03D2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0"/>
              </w:rPr>
            </w:pPr>
            <w:r w:rsidRPr="00EE03D2">
              <w:rPr>
                <w:rFonts w:ascii="Arial" w:eastAsia="Times New Roman" w:hAnsi="Arial" w:cs="Arial"/>
                <w:color w:val="000000"/>
                <w:kern w:val="0"/>
                <w:sz w:val="20"/>
              </w:rPr>
              <w:t> </w:t>
            </w:r>
          </w:p>
        </w:tc>
      </w:tr>
    </w:tbl>
    <w:p w14:paraId="1FAC0880" w14:textId="00BC23DC" w:rsidR="00EE03D2" w:rsidRDefault="00EE03D2">
      <w:pPr>
        <w:pStyle w:val="Text-2312"/>
        <w:spacing w:line="360" w:lineRule="auto"/>
        <w:ind w:firstLine="425"/>
        <w:rPr>
          <w:rFonts w:ascii="宋体" w:eastAsia="宋体" w:hAnsi="宋体"/>
        </w:rPr>
      </w:pPr>
    </w:p>
    <w:p w14:paraId="4CB84CE5" w14:textId="556AB9D8" w:rsidR="00EE03D2" w:rsidRDefault="00EE03D2">
      <w:pPr>
        <w:pStyle w:val="Text-2312"/>
        <w:spacing w:line="360" w:lineRule="auto"/>
        <w:ind w:firstLine="425"/>
        <w:rPr>
          <w:rFonts w:ascii="宋体" w:eastAsia="宋体" w:hAnsi="宋体"/>
        </w:rPr>
      </w:pPr>
    </w:p>
    <w:p w14:paraId="7A6871CD" w14:textId="77777777" w:rsidR="00EE03D2" w:rsidRDefault="00EE03D2">
      <w:pPr>
        <w:pStyle w:val="Text-2312"/>
        <w:spacing w:line="360" w:lineRule="auto"/>
        <w:ind w:firstLine="425"/>
        <w:rPr>
          <w:rFonts w:ascii="宋体" w:eastAsia="宋体" w:hAnsi="宋体"/>
        </w:rPr>
      </w:pPr>
    </w:p>
    <w:p w14:paraId="6FD9B352" w14:textId="77777777" w:rsidR="00E64DA8" w:rsidRPr="009D61EC" w:rsidRDefault="00E64DA8">
      <w:pPr>
        <w:pStyle w:val="Heading2"/>
        <w:spacing w:line="360" w:lineRule="auto"/>
        <w:rPr>
          <w:rFonts w:ascii="仿宋_GB2312" w:eastAsia="仿宋_GB2312" w:hAnsi="宋体"/>
          <w:sz w:val="32"/>
          <w:szCs w:val="32"/>
        </w:rPr>
      </w:pPr>
      <w:bookmarkStart w:id="16" w:name="_Toc393720890"/>
      <w:bookmarkStart w:id="17" w:name="_Toc472240299"/>
      <w:bookmarkStart w:id="18" w:name="_Toc506282416"/>
      <w:bookmarkStart w:id="19" w:name="_Toc506282809"/>
      <w:bookmarkStart w:id="20" w:name="_Toc506282861"/>
      <w:r w:rsidRPr="009D61EC">
        <w:rPr>
          <w:rFonts w:ascii="仿宋_GB2312" w:eastAsia="仿宋_GB2312" w:hAnsi="宋体"/>
          <w:sz w:val="32"/>
          <w:szCs w:val="32"/>
        </w:rPr>
        <w:t>1.4</w:t>
      </w:r>
      <w:r w:rsidRPr="009D61EC">
        <w:rPr>
          <w:rFonts w:ascii="仿宋_GB2312" w:eastAsia="仿宋_GB2312" w:hAnsi="宋体" w:hint="eastAsia"/>
          <w:sz w:val="32"/>
          <w:szCs w:val="32"/>
        </w:rPr>
        <w:t>测试环境</w:t>
      </w:r>
      <w:bookmarkEnd w:id="1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E1DE2" w14:paraId="1FB51C18" w14:textId="77777777" w:rsidTr="005E1DE2">
        <w:tc>
          <w:tcPr>
            <w:tcW w:w="8522" w:type="dxa"/>
            <w:shd w:val="clear" w:color="auto" w:fill="FFFFFF"/>
          </w:tcPr>
          <w:p w14:paraId="1119A3FF" w14:textId="77777777" w:rsidR="005E1DE2" w:rsidRPr="007D39AB" w:rsidRDefault="005E1DE2" w:rsidP="00D0564B">
            <w:pPr>
              <w:spacing w:line="360" w:lineRule="auto"/>
              <w:rPr>
                <w:rFonts w:ascii="宋体"/>
                <w:b/>
                <w:bCs/>
              </w:rPr>
            </w:pPr>
            <w:bookmarkStart w:id="21" w:name="_Toc393720891"/>
            <w:r w:rsidRPr="007D39AB">
              <w:rPr>
                <w:rFonts w:ascii="仿宋_GB2312" w:eastAsia="仿宋_GB2312" w:hAnsi="宋体" w:hint="eastAsia"/>
                <w:b/>
                <w:bCs/>
                <w:sz w:val="28"/>
                <w:szCs w:val="28"/>
              </w:rPr>
              <w:t>software</w:t>
            </w:r>
          </w:p>
        </w:tc>
      </w:tr>
      <w:tr w:rsidR="005E1DE2" w14:paraId="5DB33EF8" w14:textId="77777777" w:rsidTr="005E1DE2">
        <w:tc>
          <w:tcPr>
            <w:tcW w:w="8522" w:type="dxa"/>
          </w:tcPr>
          <w:p w14:paraId="02038FE0" w14:textId="77777777" w:rsidR="005E1DE2" w:rsidRPr="00A51A33" w:rsidRDefault="005E1DE2" w:rsidP="00D0564B">
            <w:pPr>
              <w:spacing w:line="360" w:lineRule="auto"/>
              <w:rPr>
                <w:rFonts w:ascii="仿宋_GB2312" w:eastAsia="仿宋_GB2312" w:hAnsi="宋体"/>
                <w:spacing w:val="-5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lastRenderedPageBreak/>
              <w:t>Windows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10 x64</w:t>
            </w:r>
          </w:p>
        </w:tc>
      </w:tr>
      <w:tr w:rsidR="005E1DE2" w14:paraId="118EBBA8" w14:textId="77777777" w:rsidTr="005E1DE2">
        <w:tc>
          <w:tcPr>
            <w:tcW w:w="8522" w:type="dxa"/>
          </w:tcPr>
          <w:p w14:paraId="40838B95" w14:textId="77777777" w:rsidR="005E1DE2" w:rsidRPr="00A51A33" w:rsidRDefault="005E1DE2" w:rsidP="00D0564B">
            <w:pPr>
              <w:spacing w:line="360" w:lineRule="auto"/>
              <w:rPr>
                <w:rFonts w:ascii="仿宋_GB2312" w:eastAsia="仿宋_GB2312" w:hAnsi="宋体"/>
                <w:spacing w:val="-5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DB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2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V</w:t>
            </w:r>
            <w:r>
              <w:rPr>
                <w:rFonts w:ascii="仿宋_GB2312" w:eastAsia="仿宋_GB2312" w:hAnsi="宋体"/>
                <w:sz w:val="28"/>
                <w:szCs w:val="28"/>
              </w:rPr>
              <w:t>5.1</w:t>
            </w:r>
          </w:p>
        </w:tc>
      </w:tr>
      <w:tr w:rsidR="005E1DE2" w14:paraId="477E862A" w14:textId="77777777" w:rsidTr="005E1DE2">
        <w:tc>
          <w:tcPr>
            <w:tcW w:w="8522" w:type="dxa"/>
          </w:tcPr>
          <w:p w14:paraId="2BC1DE6B" w14:textId="77777777" w:rsidR="005E1DE2" w:rsidRDefault="005E1DE2" w:rsidP="00D0564B">
            <w:pPr>
              <w:spacing w:line="360" w:lineRule="auto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JDK</w:t>
            </w:r>
            <w:r>
              <w:rPr>
                <w:rFonts w:ascii="仿宋_GB2312" w:eastAsia="仿宋_GB2312" w:hAnsi="宋体"/>
                <w:sz w:val="28"/>
                <w:szCs w:val="28"/>
              </w:rPr>
              <w:t>14</w:t>
            </w:r>
          </w:p>
        </w:tc>
      </w:tr>
      <w:tr w:rsidR="005E1DE2" w14:paraId="4B8C317D" w14:textId="77777777" w:rsidTr="005E1DE2">
        <w:tc>
          <w:tcPr>
            <w:tcW w:w="8522" w:type="dxa"/>
            <w:tcBorders>
              <w:bottom w:val="single" w:sz="4" w:space="0" w:color="auto"/>
            </w:tcBorders>
          </w:tcPr>
          <w:p w14:paraId="5BEDC42F" w14:textId="77777777" w:rsidR="005E1DE2" w:rsidRPr="00A51A33" w:rsidRDefault="005E1DE2" w:rsidP="00D0564B">
            <w:pPr>
              <w:spacing w:line="360" w:lineRule="auto"/>
              <w:rPr>
                <w:rFonts w:ascii="仿宋_GB2312" w:eastAsia="仿宋_GB2312" w:hAnsi="宋体"/>
                <w:spacing w:val="-5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T</w:t>
            </w:r>
            <w:r>
              <w:rPr>
                <w:rFonts w:ascii="仿宋_GB2312" w:eastAsia="仿宋_GB2312" w:hAnsi="宋体"/>
                <w:sz w:val="28"/>
                <w:szCs w:val="28"/>
              </w:rPr>
              <w:t>omcat 9.0</w:t>
            </w:r>
          </w:p>
        </w:tc>
      </w:tr>
      <w:tr w:rsidR="00CC17F1" w14:paraId="0834CCD8" w14:textId="77777777" w:rsidTr="005E1DE2">
        <w:tc>
          <w:tcPr>
            <w:tcW w:w="8522" w:type="dxa"/>
            <w:tcBorders>
              <w:bottom w:val="single" w:sz="4" w:space="0" w:color="auto"/>
            </w:tcBorders>
          </w:tcPr>
          <w:p w14:paraId="33D8334C" w14:textId="77777777" w:rsidR="00CC17F1" w:rsidRDefault="00CC17F1" w:rsidP="00D0564B">
            <w:pPr>
              <w:spacing w:line="360" w:lineRule="auto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5E1DE2" w14:paraId="08068ABE" w14:textId="77777777" w:rsidTr="005E1DE2">
        <w:tc>
          <w:tcPr>
            <w:tcW w:w="8522" w:type="dxa"/>
            <w:shd w:val="clear" w:color="auto" w:fill="FFFFFF"/>
          </w:tcPr>
          <w:p w14:paraId="5C537042" w14:textId="77777777" w:rsidR="005E1DE2" w:rsidRPr="00AC662A" w:rsidRDefault="005E1DE2" w:rsidP="00D0564B">
            <w:pPr>
              <w:spacing w:line="360" w:lineRule="auto"/>
              <w:rPr>
                <w:rFonts w:ascii="仿宋_GB2312" w:eastAsia="仿宋_GB2312" w:hAnsi="宋体"/>
                <w:b/>
                <w:bCs/>
                <w:spacing w:val="-5"/>
                <w:kern w:val="0"/>
                <w:sz w:val="24"/>
              </w:rPr>
            </w:pPr>
            <w:r w:rsidRPr="00AC662A">
              <w:rPr>
                <w:rFonts w:ascii="仿宋_GB2312" w:eastAsia="仿宋_GB2312" w:hAnsi="宋体" w:hint="eastAsia"/>
                <w:b/>
                <w:bCs/>
                <w:sz w:val="28"/>
                <w:szCs w:val="28"/>
              </w:rPr>
              <w:t>hardware</w:t>
            </w:r>
          </w:p>
        </w:tc>
      </w:tr>
      <w:tr w:rsidR="005E1DE2" w14:paraId="2C0EBCC5" w14:textId="77777777" w:rsidTr="005E1DE2">
        <w:tc>
          <w:tcPr>
            <w:tcW w:w="8522" w:type="dxa"/>
          </w:tcPr>
          <w:p w14:paraId="7E054AAD" w14:textId="77777777" w:rsidR="005E1DE2" w:rsidRPr="005442F2" w:rsidRDefault="005E1DE2" w:rsidP="00D0564B">
            <w:pPr>
              <w:pStyle w:val="Text-2312"/>
              <w:spacing w:line="360" w:lineRule="auto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/>
                <w:sz w:val="28"/>
                <w:szCs w:val="28"/>
              </w:rPr>
              <w:t xml:space="preserve">Thing pad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T450p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: CUP-i5-4330 RAM-16G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HD</w:t>
            </w:r>
            <w:r>
              <w:rPr>
                <w:rFonts w:ascii="仿宋_GB2312" w:eastAsia="仿宋_GB2312" w:hAnsi="宋体"/>
                <w:sz w:val="28"/>
                <w:szCs w:val="28"/>
              </w:rPr>
              <w:t>-480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G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SSD</w:t>
            </w:r>
          </w:p>
        </w:tc>
      </w:tr>
      <w:tr w:rsidR="005E1DE2" w14:paraId="7CEAA9A0" w14:textId="77777777" w:rsidTr="005E1DE2">
        <w:tc>
          <w:tcPr>
            <w:tcW w:w="8522" w:type="dxa"/>
          </w:tcPr>
          <w:p w14:paraId="4C6C9706" w14:textId="77777777" w:rsidR="005E1DE2" w:rsidRPr="005442F2" w:rsidRDefault="005E1DE2" w:rsidP="00D0564B">
            <w:pPr>
              <w:pStyle w:val="Text-2312"/>
              <w:spacing w:line="360" w:lineRule="auto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/>
                <w:sz w:val="28"/>
                <w:szCs w:val="28"/>
              </w:rPr>
              <w:t>Lenovo Xiaoxin 300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: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CPU-i7-6550 RAM-12G HD-480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G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SSD</w:t>
            </w:r>
          </w:p>
        </w:tc>
      </w:tr>
      <w:tr w:rsidR="005E1DE2" w14:paraId="5FD89D8D" w14:textId="77777777" w:rsidTr="005E1DE2">
        <w:tc>
          <w:tcPr>
            <w:tcW w:w="8522" w:type="dxa"/>
          </w:tcPr>
          <w:p w14:paraId="517A6745" w14:textId="77777777" w:rsidR="005E1DE2" w:rsidRPr="00A51A33" w:rsidRDefault="005E1DE2" w:rsidP="00D0564B">
            <w:pPr>
              <w:spacing w:line="360" w:lineRule="auto"/>
              <w:rPr>
                <w:rFonts w:ascii="仿宋_GB2312" w:eastAsia="仿宋_GB2312" w:hAnsi="宋体"/>
                <w:spacing w:val="-5"/>
                <w:kern w:val="0"/>
                <w:sz w:val="24"/>
              </w:rPr>
            </w:pPr>
          </w:p>
        </w:tc>
      </w:tr>
    </w:tbl>
    <w:p w14:paraId="068B207D" w14:textId="77777777" w:rsidR="00E64DA8" w:rsidRPr="00864AD6" w:rsidRDefault="00864AD6" w:rsidP="00864AD6">
      <w:pPr>
        <w:pStyle w:val="Heading1"/>
        <w:spacing w:line="360" w:lineRule="auto"/>
        <w:jc w:val="both"/>
        <w:rPr>
          <w:rFonts w:ascii="仿宋_GB2312" w:eastAsia="仿宋_GB2312" w:hAnsi="Times New Roman"/>
          <w:b/>
          <w:bCs w:val="0"/>
          <w:sz w:val="36"/>
          <w:szCs w:val="36"/>
        </w:rPr>
      </w:pPr>
      <w:bookmarkStart w:id="22" w:name="_Toc33369374"/>
      <w:bookmarkStart w:id="23" w:name="_Toc393720892"/>
      <w:bookmarkStart w:id="24" w:name="_Toc515956610"/>
      <w:bookmarkEnd w:id="17"/>
      <w:bookmarkEnd w:id="18"/>
      <w:bookmarkEnd w:id="19"/>
      <w:bookmarkEnd w:id="20"/>
      <w:bookmarkEnd w:id="21"/>
      <w:r w:rsidRPr="00864AD6">
        <w:rPr>
          <w:rFonts w:ascii="仿宋_GB2312" w:eastAsia="仿宋_GB2312" w:hAnsi="Times New Roman" w:hint="eastAsia"/>
          <w:b/>
          <w:bCs w:val="0"/>
          <w:sz w:val="36"/>
          <w:szCs w:val="36"/>
        </w:rPr>
        <w:lastRenderedPageBreak/>
        <w:t>2.</w:t>
      </w:r>
      <w:r w:rsidR="00E64DA8" w:rsidRPr="00864AD6">
        <w:rPr>
          <w:rFonts w:ascii="仿宋_GB2312" w:eastAsia="仿宋_GB2312" w:hAnsi="Times New Roman" w:hint="eastAsia"/>
          <w:b/>
          <w:bCs w:val="0"/>
          <w:sz w:val="36"/>
          <w:szCs w:val="36"/>
        </w:rPr>
        <w:t>测试结果统计分析</w:t>
      </w:r>
      <w:bookmarkEnd w:id="22"/>
      <w:bookmarkEnd w:id="23"/>
    </w:p>
    <w:p w14:paraId="226A1974" w14:textId="77777777" w:rsidR="00E64DA8" w:rsidRPr="009D61EC" w:rsidRDefault="00E64DA8">
      <w:pPr>
        <w:pStyle w:val="Heading2"/>
        <w:spacing w:line="360" w:lineRule="auto"/>
        <w:rPr>
          <w:rFonts w:ascii="仿宋_GB2312" w:eastAsia="仿宋_GB2312" w:hAnsi="宋体"/>
          <w:sz w:val="32"/>
          <w:szCs w:val="32"/>
        </w:rPr>
      </w:pPr>
      <w:bookmarkStart w:id="25" w:name="_Toc515949381"/>
      <w:bookmarkStart w:id="26" w:name="_Toc515956606"/>
      <w:bookmarkStart w:id="27" w:name="_Toc33369375"/>
      <w:bookmarkStart w:id="28" w:name="_Toc393720893"/>
      <w:r w:rsidRPr="009D61EC">
        <w:rPr>
          <w:rFonts w:ascii="仿宋_GB2312" w:eastAsia="仿宋_GB2312" w:hAnsi="宋体" w:hint="eastAsia"/>
          <w:sz w:val="32"/>
          <w:szCs w:val="32"/>
        </w:rPr>
        <w:t>2</w:t>
      </w:r>
      <w:r w:rsidRPr="009D61EC">
        <w:rPr>
          <w:rFonts w:ascii="仿宋_GB2312" w:eastAsia="仿宋_GB2312" w:hAnsi="宋体"/>
          <w:sz w:val="32"/>
          <w:szCs w:val="32"/>
        </w:rPr>
        <w:t>.1</w:t>
      </w:r>
      <w:r w:rsidRPr="009D61EC">
        <w:rPr>
          <w:rFonts w:ascii="仿宋_GB2312" w:eastAsia="仿宋_GB2312" w:hAnsi="宋体" w:hint="eastAsia"/>
          <w:sz w:val="32"/>
          <w:szCs w:val="32"/>
        </w:rPr>
        <w:t>测试问题</w:t>
      </w:r>
      <w:bookmarkEnd w:id="25"/>
      <w:bookmarkEnd w:id="26"/>
      <w:bookmarkEnd w:id="27"/>
      <w:r w:rsidRPr="009D61EC">
        <w:rPr>
          <w:rFonts w:ascii="仿宋_GB2312" w:eastAsia="仿宋_GB2312" w:hAnsi="宋体" w:hint="eastAsia"/>
          <w:sz w:val="32"/>
          <w:szCs w:val="32"/>
        </w:rPr>
        <w:t>统计</w:t>
      </w:r>
      <w:bookmarkEnd w:id="28"/>
    </w:p>
    <w:p w14:paraId="5B5F39E7" w14:textId="4CA82CE9" w:rsidR="00E64DA8" w:rsidRDefault="00E64DA8">
      <w:pPr>
        <w:pStyle w:val="NormalIndent"/>
        <w:spacing w:line="480" w:lineRule="auto"/>
        <w:ind w:firstLine="0"/>
        <w:rPr>
          <w:rFonts w:ascii="宋体"/>
          <w:sz w:val="24"/>
        </w:rPr>
      </w:pPr>
      <w:r>
        <w:rPr>
          <w:rFonts w:ascii="宋体" w:hint="eastAsia"/>
          <w:sz w:val="24"/>
        </w:rPr>
        <w:t>【</w:t>
      </w:r>
      <w:r w:rsidR="008A690F">
        <w:rPr>
          <w:rFonts w:ascii="宋体" w:hint="eastAsia"/>
          <w:b/>
          <w:bCs/>
        </w:rPr>
        <w:t>testing</w:t>
      </w:r>
      <w:r w:rsidR="008A690F">
        <w:rPr>
          <w:rFonts w:ascii="宋体"/>
          <w:b/>
          <w:bCs/>
        </w:rPr>
        <w:t xml:space="preserve"> </w:t>
      </w:r>
      <w:r w:rsidR="008A690F">
        <w:rPr>
          <w:rFonts w:ascii="宋体" w:hint="eastAsia"/>
          <w:b/>
          <w:bCs/>
        </w:rPr>
        <w:t>case</w:t>
      </w:r>
      <w:r w:rsidR="008A690F">
        <w:rPr>
          <w:rFonts w:ascii="宋体"/>
          <w:b/>
          <w:bCs/>
        </w:rPr>
        <w:t xml:space="preserve"> </w:t>
      </w:r>
      <w:r w:rsidR="008A690F" w:rsidRPr="008A690F">
        <w:rPr>
          <w:rFonts w:ascii="宋体"/>
          <w:b/>
          <w:bCs/>
        </w:rPr>
        <w:t>Statistics</w:t>
      </w:r>
      <w:r>
        <w:rPr>
          <w:rFonts w:ascii="宋体" w:hint="eastAsia"/>
          <w:sz w:val="24"/>
        </w:rPr>
        <w:t>】</w:t>
      </w:r>
    </w:p>
    <w:tbl>
      <w:tblPr>
        <w:tblW w:w="9922" w:type="dxa"/>
        <w:tblInd w:w="-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2"/>
        <w:gridCol w:w="1701"/>
        <w:gridCol w:w="1559"/>
        <w:gridCol w:w="1418"/>
        <w:gridCol w:w="1559"/>
        <w:gridCol w:w="1598"/>
        <w:gridCol w:w="1095"/>
      </w:tblGrid>
      <w:tr w:rsidR="0006324F" w14:paraId="0EAA0164" w14:textId="77777777" w:rsidTr="002849F9">
        <w:tc>
          <w:tcPr>
            <w:tcW w:w="992" w:type="dxa"/>
          </w:tcPr>
          <w:p w14:paraId="1A1794D8" w14:textId="0C5CE730" w:rsidR="0006324F" w:rsidRPr="00C1112B" w:rsidRDefault="0006324F" w:rsidP="00BB75F5">
            <w:pPr>
              <w:pStyle w:val="BodyText"/>
              <w:spacing w:beforeLines="50" w:before="156" w:line="240" w:lineRule="auto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Date</w:t>
            </w:r>
          </w:p>
        </w:tc>
        <w:tc>
          <w:tcPr>
            <w:tcW w:w="1701" w:type="dxa"/>
            <w:vAlign w:val="center"/>
          </w:tcPr>
          <w:p w14:paraId="6F3D26AF" w14:textId="4E2FC7FA" w:rsidR="0006324F" w:rsidRPr="00BB75F5" w:rsidRDefault="0006324F" w:rsidP="00BB75F5">
            <w:pPr>
              <w:pStyle w:val="BodyText"/>
              <w:spacing w:beforeLines="50" w:before="156" w:line="240" w:lineRule="auto"/>
              <w:rPr>
                <w:rFonts w:ascii="仿宋_GB2312" w:eastAsia="仿宋_GB2312" w:hAnsi="宋体"/>
              </w:rPr>
            </w:pPr>
            <w:r w:rsidRPr="00C1112B">
              <w:rPr>
                <w:rFonts w:ascii="仿宋_GB2312" w:eastAsia="仿宋_GB2312" w:hAnsi="宋体"/>
              </w:rPr>
              <w:t xml:space="preserve">Total number of </w:t>
            </w:r>
            <w:r>
              <w:rPr>
                <w:rFonts w:ascii="仿宋_GB2312" w:eastAsia="仿宋_GB2312" w:hAnsi="宋体" w:hint="eastAsia"/>
              </w:rPr>
              <w:t>testing</w:t>
            </w:r>
            <w:r>
              <w:rPr>
                <w:rFonts w:ascii="仿宋_GB2312" w:eastAsia="仿宋_GB2312" w:hAnsi="宋体"/>
              </w:rPr>
              <w:t xml:space="preserve"> </w:t>
            </w:r>
            <w:r w:rsidRPr="00C1112B">
              <w:rPr>
                <w:rFonts w:ascii="仿宋_GB2312" w:eastAsia="仿宋_GB2312" w:hAnsi="宋体"/>
              </w:rPr>
              <w:t>cases</w:t>
            </w:r>
          </w:p>
        </w:tc>
        <w:tc>
          <w:tcPr>
            <w:tcW w:w="1559" w:type="dxa"/>
            <w:vAlign w:val="center"/>
          </w:tcPr>
          <w:p w14:paraId="18020AA0" w14:textId="77777777" w:rsidR="0006324F" w:rsidRPr="00BB75F5" w:rsidRDefault="0006324F" w:rsidP="00BB75F5">
            <w:pPr>
              <w:pStyle w:val="BodyText"/>
              <w:spacing w:beforeLines="50" w:before="156" w:line="240" w:lineRule="auto"/>
              <w:rPr>
                <w:rFonts w:ascii="仿宋_GB2312" w:eastAsia="仿宋_GB2312" w:hAnsi="宋体"/>
              </w:rPr>
            </w:pPr>
            <w:r w:rsidRPr="00BB75F5">
              <w:rPr>
                <w:rFonts w:ascii="仿宋_GB2312" w:eastAsia="仿宋_GB2312" w:hAnsi="宋体" w:hint="eastAsia"/>
              </w:rPr>
              <w:t>发现问题的案例总数</w:t>
            </w:r>
          </w:p>
        </w:tc>
        <w:tc>
          <w:tcPr>
            <w:tcW w:w="1418" w:type="dxa"/>
            <w:vAlign w:val="center"/>
          </w:tcPr>
          <w:p w14:paraId="215E6A21" w14:textId="77777777" w:rsidR="0006324F" w:rsidRPr="00BB75F5" w:rsidRDefault="0006324F" w:rsidP="00BB75F5">
            <w:pPr>
              <w:pStyle w:val="BodyText"/>
              <w:spacing w:beforeLines="50" w:before="156" w:line="240" w:lineRule="auto"/>
              <w:rPr>
                <w:rFonts w:ascii="仿宋_GB2312" w:eastAsia="仿宋_GB2312" w:hAnsi="宋体"/>
              </w:rPr>
            </w:pPr>
            <w:r w:rsidRPr="00BB75F5">
              <w:rPr>
                <w:rFonts w:ascii="仿宋_GB2312" w:eastAsia="仿宋_GB2312" w:hAnsi="宋体" w:hint="eastAsia"/>
              </w:rPr>
              <w:t>已解决问题的案例总数</w:t>
            </w:r>
          </w:p>
        </w:tc>
        <w:tc>
          <w:tcPr>
            <w:tcW w:w="1559" w:type="dxa"/>
            <w:vAlign w:val="center"/>
          </w:tcPr>
          <w:p w14:paraId="3E1A2AD6" w14:textId="77777777" w:rsidR="0006324F" w:rsidRPr="00BB75F5" w:rsidRDefault="0006324F" w:rsidP="00BB75F5">
            <w:pPr>
              <w:pStyle w:val="BodyText"/>
              <w:spacing w:beforeLines="50" w:before="156" w:line="240" w:lineRule="auto"/>
              <w:rPr>
                <w:rFonts w:ascii="仿宋_GB2312" w:eastAsia="仿宋_GB2312" w:hAnsi="宋体"/>
              </w:rPr>
            </w:pPr>
            <w:r w:rsidRPr="00BB75F5">
              <w:rPr>
                <w:rFonts w:ascii="仿宋_GB2312" w:eastAsia="仿宋_GB2312" w:hAnsi="宋体" w:hint="eastAsia"/>
              </w:rPr>
              <w:t>有遗留问题的案例总数</w:t>
            </w:r>
          </w:p>
        </w:tc>
        <w:tc>
          <w:tcPr>
            <w:tcW w:w="1598" w:type="dxa"/>
          </w:tcPr>
          <w:p w14:paraId="6407E1A4" w14:textId="15C02251" w:rsidR="0006324F" w:rsidRPr="00DA779D" w:rsidRDefault="0006324F" w:rsidP="00BB75F5">
            <w:pPr>
              <w:pStyle w:val="BodyText"/>
              <w:spacing w:beforeLines="50" w:before="156" w:line="240" w:lineRule="auto"/>
              <w:rPr>
                <w:rFonts w:ascii="仿宋_GB2312" w:eastAsia="仿宋_GB2312" w:hAnsi="宋体"/>
                <w:sz w:val="20"/>
                <w:szCs w:val="16"/>
              </w:rPr>
            </w:pPr>
            <w:r>
              <w:rPr>
                <w:rFonts w:ascii="仿宋_GB2312" w:eastAsia="仿宋_GB2312" w:hAnsi="宋体" w:hint="eastAsia"/>
                <w:sz w:val="16"/>
                <w:szCs w:val="12"/>
              </w:rPr>
              <w:t>一般 general</w:t>
            </w:r>
            <w:r>
              <w:rPr>
                <w:rFonts w:ascii="仿宋_GB2312" w:eastAsia="仿宋_GB2312" w:hAnsi="宋体"/>
                <w:sz w:val="16"/>
                <w:szCs w:val="12"/>
              </w:rPr>
              <w:t xml:space="preserve"> </w:t>
            </w:r>
            <w:r w:rsidRPr="00DA779D">
              <w:rPr>
                <w:rFonts w:ascii="仿宋_GB2312" w:eastAsia="仿宋_GB2312" w:hAnsi="宋体"/>
                <w:sz w:val="16"/>
                <w:szCs w:val="12"/>
              </w:rPr>
              <w:t>Error rate (number of cases found/total number of cases)</w:t>
            </w:r>
          </w:p>
        </w:tc>
        <w:tc>
          <w:tcPr>
            <w:tcW w:w="1095" w:type="dxa"/>
            <w:vAlign w:val="center"/>
          </w:tcPr>
          <w:p w14:paraId="0CEA2C16" w14:textId="54B87851" w:rsidR="0006324F" w:rsidRPr="00BB75F5" w:rsidRDefault="0006324F" w:rsidP="00BB75F5">
            <w:pPr>
              <w:pStyle w:val="BodyText"/>
              <w:spacing w:beforeLines="50" w:before="156" w:line="240" w:lineRule="auto"/>
              <w:rPr>
                <w:rFonts w:ascii="仿宋_GB2312" w:eastAsia="仿宋_GB2312" w:hAnsi="宋体"/>
              </w:rPr>
            </w:pPr>
            <w:r w:rsidRPr="00DA779D">
              <w:rPr>
                <w:rFonts w:ascii="仿宋_GB2312" w:eastAsia="仿宋_GB2312" w:hAnsi="宋体"/>
                <w:sz w:val="16"/>
                <w:szCs w:val="12"/>
              </w:rPr>
              <w:t>Serious</w:t>
            </w:r>
            <w:r>
              <w:rPr>
                <w:rFonts w:ascii="仿宋_GB2312" w:eastAsia="仿宋_GB2312" w:hAnsi="宋体"/>
                <w:sz w:val="16"/>
                <w:szCs w:val="12"/>
              </w:rPr>
              <w:t xml:space="preserve"> </w:t>
            </w:r>
            <w:r w:rsidRPr="00DA779D">
              <w:rPr>
                <w:rFonts w:ascii="仿宋_GB2312" w:eastAsia="仿宋_GB2312" w:hAnsi="宋体"/>
                <w:sz w:val="16"/>
                <w:szCs w:val="12"/>
              </w:rPr>
              <w:t>Error rate (number of cases found/total number of cases)</w:t>
            </w:r>
          </w:p>
        </w:tc>
      </w:tr>
      <w:tr w:rsidR="0006324F" w14:paraId="777D633D" w14:textId="77777777" w:rsidTr="002849F9">
        <w:tc>
          <w:tcPr>
            <w:tcW w:w="992" w:type="dxa"/>
          </w:tcPr>
          <w:p w14:paraId="7D58E583" w14:textId="7BAAFABA" w:rsidR="0006324F" w:rsidRPr="00692E3F" w:rsidRDefault="0006324F">
            <w:pPr>
              <w:pStyle w:val="NormalIndent"/>
              <w:ind w:firstLine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哪天完成的</w:t>
            </w:r>
          </w:p>
        </w:tc>
        <w:tc>
          <w:tcPr>
            <w:tcW w:w="1701" w:type="dxa"/>
            <w:vAlign w:val="center"/>
          </w:tcPr>
          <w:p w14:paraId="2B04120D" w14:textId="15B5DFD7" w:rsidR="0006324F" w:rsidRPr="00692E3F" w:rsidRDefault="0006324F">
            <w:pPr>
              <w:pStyle w:val="NormalIndent"/>
              <w:ind w:firstLine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56354374" w14:textId="77777777" w:rsidR="0006324F" w:rsidRPr="00692E3F" w:rsidRDefault="0006324F">
            <w:pPr>
              <w:pStyle w:val="NormalIndent"/>
              <w:ind w:firstLine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5469A4F6" w14:textId="77777777" w:rsidR="0006324F" w:rsidRPr="00692E3F" w:rsidRDefault="0006324F">
            <w:pPr>
              <w:pStyle w:val="NormalIndent"/>
              <w:ind w:firstLine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73EA59D0" w14:textId="77777777" w:rsidR="0006324F" w:rsidRPr="00692E3F" w:rsidRDefault="0006324F">
            <w:pPr>
              <w:pStyle w:val="NormalIndent"/>
              <w:ind w:firstLine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98" w:type="dxa"/>
          </w:tcPr>
          <w:p w14:paraId="4049FB61" w14:textId="77777777" w:rsidR="0006324F" w:rsidRPr="00692E3F" w:rsidRDefault="0006324F">
            <w:pPr>
              <w:pStyle w:val="NormalIndent"/>
              <w:ind w:firstLine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95" w:type="dxa"/>
            <w:vAlign w:val="center"/>
          </w:tcPr>
          <w:p w14:paraId="008488B6" w14:textId="1D682B18" w:rsidR="0006324F" w:rsidRPr="00692E3F" w:rsidRDefault="0006324F">
            <w:pPr>
              <w:pStyle w:val="NormalIndent"/>
              <w:ind w:firstLine="0"/>
              <w:jc w:val="center"/>
              <w:rPr>
                <w:rFonts w:ascii="仿宋_GB2312" w:eastAsia="仿宋_GB2312"/>
                <w:sz w:val="24"/>
              </w:rPr>
            </w:pPr>
            <w:r w:rsidRPr="00692E3F">
              <w:rPr>
                <w:rFonts w:ascii="仿宋_GB2312" w:eastAsia="仿宋_GB2312" w:hint="eastAsia"/>
                <w:sz w:val="24"/>
              </w:rPr>
              <w:t>%</w:t>
            </w:r>
          </w:p>
        </w:tc>
      </w:tr>
      <w:tr w:rsidR="0006324F" w14:paraId="40156925" w14:textId="77777777" w:rsidTr="002849F9">
        <w:tc>
          <w:tcPr>
            <w:tcW w:w="992" w:type="dxa"/>
          </w:tcPr>
          <w:p w14:paraId="33AED42B" w14:textId="77777777" w:rsidR="0006324F" w:rsidRPr="00692E3F" w:rsidRDefault="0006324F">
            <w:pPr>
              <w:pStyle w:val="NormalIndent"/>
              <w:ind w:firstLine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77A27EBB" w14:textId="5669CB73" w:rsidR="0006324F" w:rsidRPr="00692E3F" w:rsidRDefault="0006324F">
            <w:pPr>
              <w:pStyle w:val="NormalIndent"/>
              <w:ind w:firstLine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FE4B0F0" w14:textId="77777777" w:rsidR="0006324F" w:rsidRPr="00692E3F" w:rsidRDefault="0006324F">
            <w:pPr>
              <w:pStyle w:val="NormalIndent"/>
              <w:ind w:firstLine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7364BB54" w14:textId="77777777" w:rsidR="0006324F" w:rsidRPr="00692E3F" w:rsidRDefault="0006324F">
            <w:pPr>
              <w:pStyle w:val="NormalIndent"/>
              <w:ind w:firstLine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7A73850A" w14:textId="77777777" w:rsidR="0006324F" w:rsidRPr="00692E3F" w:rsidRDefault="0006324F">
            <w:pPr>
              <w:pStyle w:val="NormalIndent"/>
              <w:ind w:firstLine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98" w:type="dxa"/>
          </w:tcPr>
          <w:p w14:paraId="62397983" w14:textId="77777777" w:rsidR="0006324F" w:rsidRPr="00692E3F" w:rsidRDefault="0006324F">
            <w:pPr>
              <w:pStyle w:val="NormalIndent"/>
              <w:ind w:firstLine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95" w:type="dxa"/>
            <w:vAlign w:val="center"/>
          </w:tcPr>
          <w:p w14:paraId="3CC3D6D4" w14:textId="713D92E6" w:rsidR="0006324F" w:rsidRPr="00692E3F" w:rsidRDefault="0006324F">
            <w:pPr>
              <w:pStyle w:val="NormalIndent"/>
              <w:ind w:firstLine="0"/>
              <w:jc w:val="center"/>
              <w:rPr>
                <w:rFonts w:ascii="仿宋_GB2312" w:eastAsia="仿宋_GB2312"/>
                <w:sz w:val="24"/>
              </w:rPr>
            </w:pPr>
            <w:r w:rsidRPr="00692E3F">
              <w:rPr>
                <w:rFonts w:ascii="仿宋_GB2312" w:eastAsia="仿宋_GB2312" w:hint="eastAsia"/>
                <w:sz w:val="24"/>
              </w:rPr>
              <w:t>%</w:t>
            </w:r>
          </w:p>
        </w:tc>
      </w:tr>
      <w:tr w:rsidR="0006324F" w14:paraId="5184DD33" w14:textId="77777777" w:rsidTr="002849F9">
        <w:tc>
          <w:tcPr>
            <w:tcW w:w="992" w:type="dxa"/>
          </w:tcPr>
          <w:p w14:paraId="1F4DA796" w14:textId="77777777" w:rsidR="0006324F" w:rsidRPr="00692E3F" w:rsidRDefault="0006324F">
            <w:pPr>
              <w:pStyle w:val="NormalIndent"/>
              <w:ind w:firstLine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74607DA1" w14:textId="550E43D8" w:rsidR="0006324F" w:rsidRPr="00692E3F" w:rsidRDefault="0006324F">
            <w:pPr>
              <w:pStyle w:val="NormalIndent"/>
              <w:ind w:firstLine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4C07CA7" w14:textId="77777777" w:rsidR="0006324F" w:rsidRPr="00692E3F" w:rsidRDefault="0006324F">
            <w:pPr>
              <w:pStyle w:val="NormalIndent"/>
              <w:ind w:firstLine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577AF38D" w14:textId="77777777" w:rsidR="0006324F" w:rsidRPr="00692E3F" w:rsidRDefault="0006324F">
            <w:pPr>
              <w:pStyle w:val="NormalIndent"/>
              <w:ind w:firstLine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2DE3CBE" w14:textId="77777777" w:rsidR="0006324F" w:rsidRPr="00692E3F" w:rsidRDefault="0006324F">
            <w:pPr>
              <w:pStyle w:val="NormalIndent"/>
              <w:ind w:firstLine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98" w:type="dxa"/>
          </w:tcPr>
          <w:p w14:paraId="21470818" w14:textId="77777777" w:rsidR="0006324F" w:rsidRPr="00692E3F" w:rsidRDefault="0006324F">
            <w:pPr>
              <w:pStyle w:val="NormalIndent"/>
              <w:ind w:firstLine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95" w:type="dxa"/>
            <w:vAlign w:val="center"/>
          </w:tcPr>
          <w:p w14:paraId="42CD1AAB" w14:textId="51F78F73" w:rsidR="0006324F" w:rsidRPr="00692E3F" w:rsidRDefault="0006324F">
            <w:pPr>
              <w:pStyle w:val="NormalIndent"/>
              <w:ind w:firstLine="0"/>
              <w:jc w:val="center"/>
              <w:rPr>
                <w:rFonts w:ascii="仿宋_GB2312" w:eastAsia="仿宋_GB2312"/>
                <w:sz w:val="24"/>
              </w:rPr>
            </w:pPr>
            <w:r w:rsidRPr="00692E3F">
              <w:rPr>
                <w:rFonts w:ascii="仿宋_GB2312" w:eastAsia="仿宋_GB2312" w:hint="eastAsia"/>
                <w:sz w:val="24"/>
              </w:rPr>
              <w:t>%</w:t>
            </w:r>
          </w:p>
        </w:tc>
      </w:tr>
    </w:tbl>
    <w:p w14:paraId="2055130D" w14:textId="7DD585FC" w:rsidR="00E64DA8" w:rsidRDefault="00E64DA8">
      <w:pPr>
        <w:pStyle w:val="NormalIndent"/>
        <w:spacing w:line="480" w:lineRule="auto"/>
        <w:ind w:firstLine="0"/>
        <w:rPr>
          <w:rFonts w:ascii="宋体"/>
          <w:sz w:val="24"/>
        </w:rPr>
      </w:pPr>
      <w:r>
        <w:rPr>
          <w:rFonts w:hint="eastAsia"/>
          <w:sz w:val="24"/>
        </w:rPr>
        <w:t>【</w:t>
      </w:r>
      <w:r w:rsidR="00664782">
        <w:rPr>
          <w:rFonts w:hint="eastAsia"/>
          <w:b/>
          <w:bCs/>
        </w:rPr>
        <w:t>Issue</w:t>
      </w:r>
      <w:r w:rsidR="00664782">
        <w:rPr>
          <w:b/>
          <w:bCs/>
        </w:rPr>
        <w:t xml:space="preserve"> </w:t>
      </w:r>
      <w:r w:rsidR="004A3F82" w:rsidRPr="004A3F82">
        <w:rPr>
          <w:b/>
          <w:bCs/>
        </w:rPr>
        <w:t>category statistics</w:t>
      </w:r>
      <w:r>
        <w:rPr>
          <w:rFonts w:hint="eastAsia"/>
          <w:sz w:val="24"/>
        </w:rPr>
        <w:t>】</w:t>
      </w:r>
    </w:p>
    <w:tbl>
      <w:tblPr>
        <w:tblW w:w="899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893"/>
        <w:gridCol w:w="1233"/>
        <w:gridCol w:w="1134"/>
        <w:gridCol w:w="1003"/>
        <w:gridCol w:w="1276"/>
        <w:gridCol w:w="934"/>
        <w:gridCol w:w="709"/>
        <w:gridCol w:w="850"/>
      </w:tblGrid>
      <w:tr w:rsidR="00027A24" w14:paraId="36982EA7" w14:textId="77777777" w:rsidTr="00027A24">
        <w:tc>
          <w:tcPr>
            <w:tcW w:w="959" w:type="dxa"/>
          </w:tcPr>
          <w:p w14:paraId="7A70741C" w14:textId="7861E3D4" w:rsidR="00027A24" w:rsidRPr="00BB75F5" w:rsidRDefault="00027A24" w:rsidP="00027A24">
            <w:pPr>
              <w:pStyle w:val="BodyText"/>
              <w:spacing w:beforeLines="50" w:before="156" w:line="240" w:lineRule="auto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需求未实现</w:t>
            </w:r>
          </w:p>
        </w:tc>
        <w:tc>
          <w:tcPr>
            <w:tcW w:w="893" w:type="dxa"/>
          </w:tcPr>
          <w:p w14:paraId="321CEDF8" w14:textId="49A2D7AD" w:rsidR="00027A24" w:rsidRPr="00BB75F5" w:rsidRDefault="00027A24" w:rsidP="00027A24">
            <w:pPr>
              <w:pStyle w:val="BodyText"/>
              <w:spacing w:beforeLines="50" w:before="156" w:line="240" w:lineRule="auto"/>
              <w:rPr>
                <w:rFonts w:ascii="仿宋_GB2312" w:eastAsia="仿宋_GB2312" w:hAnsi="宋体"/>
              </w:rPr>
            </w:pPr>
            <w:r w:rsidRPr="00BB75F5">
              <w:rPr>
                <w:rFonts w:ascii="仿宋_GB2312" w:eastAsia="仿宋_GB2312" w:hAnsi="宋体" w:hint="eastAsia"/>
              </w:rPr>
              <w:t>功能失败</w:t>
            </w:r>
          </w:p>
        </w:tc>
        <w:tc>
          <w:tcPr>
            <w:tcW w:w="1233" w:type="dxa"/>
          </w:tcPr>
          <w:p w14:paraId="6B7A9CAA" w14:textId="0738DA59" w:rsidR="00027A24" w:rsidRPr="00BB75F5" w:rsidRDefault="00027A24" w:rsidP="00027A24">
            <w:pPr>
              <w:pStyle w:val="BodyText"/>
              <w:spacing w:beforeLines="50" w:before="156" w:line="240" w:lineRule="auto"/>
              <w:rPr>
                <w:rFonts w:ascii="仿宋_GB2312" w:eastAsia="仿宋_GB2312" w:hAnsi="宋体"/>
              </w:rPr>
            </w:pPr>
            <w:r w:rsidRPr="00BB75F5">
              <w:rPr>
                <w:rFonts w:ascii="仿宋_GB2312" w:eastAsia="仿宋_GB2312" w:hAnsi="宋体" w:hint="eastAsia"/>
              </w:rPr>
              <w:t>数据丢失</w:t>
            </w:r>
          </w:p>
        </w:tc>
        <w:tc>
          <w:tcPr>
            <w:tcW w:w="1134" w:type="dxa"/>
          </w:tcPr>
          <w:p w14:paraId="76C3ABE1" w14:textId="00AF27D6" w:rsidR="00027A24" w:rsidRPr="00BB75F5" w:rsidRDefault="002B0AF6" w:rsidP="00027A24">
            <w:pPr>
              <w:pStyle w:val="BodyText"/>
              <w:spacing w:beforeLines="50" w:before="156" w:line="240" w:lineRule="auto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显示异常</w:t>
            </w:r>
          </w:p>
        </w:tc>
        <w:tc>
          <w:tcPr>
            <w:tcW w:w="1003" w:type="dxa"/>
          </w:tcPr>
          <w:p w14:paraId="30C6F4D1" w14:textId="1B7826C7" w:rsidR="00027A24" w:rsidRPr="00BB75F5" w:rsidRDefault="00027A24" w:rsidP="00027A24">
            <w:pPr>
              <w:pStyle w:val="BodyText"/>
              <w:spacing w:beforeLines="50" w:before="156" w:line="240" w:lineRule="auto"/>
              <w:rPr>
                <w:rFonts w:ascii="仿宋_GB2312" w:eastAsia="仿宋_GB2312" w:hAnsi="宋体"/>
              </w:rPr>
            </w:pPr>
            <w:r w:rsidRPr="00BB75F5">
              <w:rPr>
                <w:rFonts w:ascii="仿宋_GB2312" w:eastAsia="仿宋_GB2312" w:hAnsi="宋体" w:hint="eastAsia"/>
              </w:rPr>
              <w:t>性能</w:t>
            </w:r>
            <w:r>
              <w:rPr>
                <w:rFonts w:ascii="仿宋_GB2312" w:eastAsia="仿宋_GB2312" w:hAnsi="宋体" w:hint="eastAsia"/>
              </w:rPr>
              <w:t>异常</w:t>
            </w:r>
          </w:p>
        </w:tc>
        <w:tc>
          <w:tcPr>
            <w:tcW w:w="1276" w:type="dxa"/>
          </w:tcPr>
          <w:p w14:paraId="6B74702A" w14:textId="77777777" w:rsidR="00027A24" w:rsidRPr="00BB75F5" w:rsidRDefault="00027A24" w:rsidP="00027A24">
            <w:pPr>
              <w:pStyle w:val="BodyText"/>
              <w:spacing w:beforeLines="50" w:before="156" w:line="240" w:lineRule="auto"/>
              <w:rPr>
                <w:rFonts w:ascii="仿宋_GB2312" w:eastAsia="仿宋_GB2312" w:hAnsi="宋体"/>
              </w:rPr>
            </w:pPr>
            <w:r w:rsidRPr="00BB75F5">
              <w:rPr>
                <w:rFonts w:ascii="仿宋_GB2312" w:eastAsia="仿宋_GB2312" w:hAnsi="宋体" w:hint="eastAsia"/>
              </w:rPr>
              <w:t>用户友好性</w:t>
            </w:r>
            <w:r>
              <w:rPr>
                <w:rFonts w:ascii="仿宋_GB2312" w:eastAsia="仿宋_GB2312" w:hAnsi="宋体" w:hint="eastAsia"/>
              </w:rPr>
              <w:t>差</w:t>
            </w:r>
          </w:p>
          <w:p w14:paraId="439AFC3F" w14:textId="7DC56710" w:rsidR="00027A24" w:rsidRPr="00BB75F5" w:rsidRDefault="00027A24" w:rsidP="00027A24">
            <w:pPr>
              <w:pStyle w:val="BodyText"/>
              <w:spacing w:beforeLines="50" w:before="156" w:line="240" w:lineRule="auto"/>
              <w:rPr>
                <w:rFonts w:ascii="仿宋_GB2312" w:eastAsia="仿宋_GB2312" w:hAnsi="宋体"/>
              </w:rPr>
            </w:pPr>
          </w:p>
        </w:tc>
        <w:tc>
          <w:tcPr>
            <w:tcW w:w="934" w:type="dxa"/>
          </w:tcPr>
          <w:p w14:paraId="43F6E664" w14:textId="6CFFED39" w:rsidR="00027A24" w:rsidRPr="00BB75F5" w:rsidRDefault="00027A24" w:rsidP="00027A24">
            <w:pPr>
              <w:pStyle w:val="BodyText"/>
              <w:spacing w:beforeLines="50" w:before="156" w:line="240" w:lineRule="auto"/>
              <w:rPr>
                <w:rFonts w:ascii="仿宋_GB2312" w:eastAsia="仿宋_GB2312" w:hAnsi="宋体"/>
              </w:rPr>
            </w:pPr>
            <w:r w:rsidRPr="00BB75F5">
              <w:rPr>
                <w:rFonts w:ascii="仿宋_GB2312" w:eastAsia="仿宋_GB2312" w:hAnsi="宋体" w:hint="eastAsia"/>
              </w:rPr>
              <w:t>提示信息</w:t>
            </w:r>
            <w:r>
              <w:rPr>
                <w:rFonts w:ascii="仿宋_GB2312" w:eastAsia="仿宋_GB2312" w:hAnsi="宋体" w:hint="eastAsia"/>
              </w:rPr>
              <w:t>不正确</w:t>
            </w:r>
          </w:p>
        </w:tc>
        <w:tc>
          <w:tcPr>
            <w:tcW w:w="709" w:type="dxa"/>
            <w:vAlign w:val="center"/>
          </w:tcPr>
          <w:p w14:paraId="71F16C7B" w14:textId="77777777" w:rsidR="00027A24" w:rsidRPr="00BB75F5" w:rsidRDefault="00027A24" w:rsidP="00027A24">
            <w:pPr>
              <w:pStyle w:val="BodyText"/>
              <w:spacing w:beforeLines="50" w:before="156" w:line="240" w:lineRule="auto"/>
              <w:rPr>
                <w:rFonts w:ascii="仿宋_GB2312" w:eastAsia="仿宋_GB2312" w:hAnsi="宋体"/>
              </w:rPr>
            </w:pPr>
            <w:r w:rsidRPr="00BB75F5">
              <w:rPr>
                <w:rFonts w:ascii="仿宋_GB2312" w:eastAsia="仿宋_GB2312" w:hAnsi="宋体" w:hint="eastAsia"/>
              </w:rPr>
              <w:t>问题单</w:t>
            </w:r>
          </w:p>
          <w:p w14:paraId="55DBA8F0" w14:textId="77777777" w:rsidR="00027A24" w:rsidRPr="00BB75F5" w:rsidRDefault="00027A24" w:rsidP="00027A24">
            <w:pPr>
              <w:pStyle w:val="BodyText"/>
              <w:spacing w:beforeLines="50" w:before="156" w:line="240" w:lineRule="auto"/>
              <w:rPr>
                <w:rFonts w:ascii="仿宋_GB2312" w:eastAsia="仿宋_GB2312" w:hAnsi="宋体"/>
              </w:rPr>
            </w:pPr>
            <w:r w:rsidRPr="00BB75F5">
              <w:rPr>
                <w:rFonts w:ascii="仿宋_GB2312" w:eastAsia="仿宋_GB2312" w:hAnsi="宋体" w:hint="eastAsia"/>
              </w:rPr>
              <w:t>总数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14:paraId="66ECDB92" w14:textId="77777777" w:rsidR="00027A24" w:rsidRPr="00BB75F5" w:rsidRDefault="00027A24" w:rsidP="00027A24">
            <w:pPr>
              <w:pStyle w:val="BodyText"/>
              <w:spacing w:beforeLines="50" w:before="156" w:line="240" w:lineRule="auto"/>
              <w:rPr>
                <w:rFonts w:ascii="仿宋_GB2312" w:eastAsia="仿宋_GB2312" w:hAnsi="宋体"/>
              </w:rPr>
            </w:pPr>
            <w:r w:rsidRPr="00BB75F5">
              <w:rPr>
                <w:rFonts w:ascii="仿宋_GB2312" w:eastAsia="仿宋_GB2312" w:hAnsi="宋体" w:hint="eastAsia"/>
              </w:rPr>
              <w:t>遗留</w:t>
            </w:r>
          </w:p>
          <w:p w14:paraId="27B06ED2" w14:textId="77777777" w:rsidR="00027A24" w:rsidRPr="00BB75F5" w:rsidRDefault="00027A24" w:rsidP="00027A24">
            <w:pPr>
              <w:pStyle w:val="BodyText"/>
              <w:spacing w:beforeLines="50" w:before="156" w:line="240" w:lineRule="auto"/>
              <w:rPr>
                <w:rFonts w:ascii="仿宋_GB2312" w:eastAsia="仿宋_GB2312" w:hAnsi="宋体"/>
              </w:rPr>
            </w:pPr>
            <w:r w:rsidRPr="00BB75F5">
              <w:rPr>
                <w:rFonts w:ascii="仿宋_GB2312" w:eastAsia="仿宋_GB2312" w:hAnsi="宋体" w:hint="eastAsia"/>
              </w:rPr>
              <w:t>问题数</w:t>
            </w:r>
          </w:p>
        </w:tc>
      </w:tr>
      <w:tr w:rsidR="00027A24" w14:paraId="76F4E0AB" w14:textId="77777777" w:rsidTr="00027A24">
        <w:tc>
          <w:tcPr>
            <w:tcW w:w="959" w:type="dxa"/>
            <w:vAlign w:val="center"/>
          </w:tcPr>
          <w:p w14:paraId="074297A2" w14:textId="77777777" w:rsidR="00027A24" w:rsidRPr="00056E76" w:rsidRDefault="00027A24" w:rsidP="00027A24">
            <w:pPr>
              <w:pStyle w:val="NormalIndent"/>
              <w:ind w:firstLine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893" w:type="dxa"/>
            <w:vAlign w:val="center"/>
          </w:tcPr>
          <w:p w14:paraId="20BFE8F6" w14:textId="77777777" w:rsidR="00027A24" w:rsidRPr="00056E76" w:rsidRDefault="00027A24" w:rsidP="00027A24">
            <w:pPr>
              <w:pStyle w:val="NormalIndent"/>
              <w:ind w:firstLine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33" w:type="dxa"/>
            <w:vAlign w:val="center"/>
          </w:tcPr>
          <w:p w14:paraId="7D58E74D" w14:textId="77777777" w:rsidR="00027A24" w:rsidRPr="00056E76" w:rsidRDefault="00027A24" w:rsidP="00027A24">
            <w:pPr>
              <w:pStyle w:val="NormalIndent"/>
              <w:ind w:firstLine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56AE6F2E" w14:textId="77777777" w:rsidR="00027A24" w:rsidRPr="00056E76" w:rsidRDefault="00027A24" w:rsidP="00027A24">
            <w:pPr>
              <w:pStyle w:val="NormalIndent"/>
              <w:ind w:firstLine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7CEC1B70" w14:textId="77777777" w:rsidR="00027A24" w:rsidRPr="00056E76" w:rsidRDefault="00027A24" w:rsidP="00027A24">
            <w:pPr>
              <w:pStyle w:val="NormalIndent"/>
              <w:ind w:firstLine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76" w:type="dxa"/>
          </w:tcPr>
          <w:p w14:paraId="08E58ED4" w14:textId="77777777" w:rsidR="00027A24" w:rsidRPr="00056E76" w:rsidRDefault="00027A24" w:rsidP="00027A24">
            <w:pPr>
              <w:pStyle w:val="NormalIndent"/>
              <w:ind w:firstLine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34" w:type="dxa"/>
          </w:tcPr>
          <w:p w14:paraId="69A5074C" w14:textId="77777777" w:rsidR="00027A24" w:rsidRPr="00056E76" w:rsidRDefault="00027A24" w:rsidP="00027A24">
            <w:pPr>
              <w:pStyle w:val="NormalIndent"/>
              <w:ind w:firstLine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09" w:type="dxa"/>
          </w:tcPr>
          <w:p w14:paraId="7B15D5DB" w14:textId="77777777" w:rsidR="00027A24" w:rsidRPr="00056E76" w:rsidRDefault="00027A24" w:rsidP="00027A24">
            <w:pPr>
              <w:pStyle w:val="NormalIndent"/>
              <w:ind w:firstLine="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850" w:type="dxa"/>
            <w:tcBorders>
              <w:top w:val="nil"/>
              <w:bottom w:val="double" w:sz="4" w:space="0" w:color="auto"/>
              <w:right w:val="double" w:sz="4" w:space="0" w:color="auto"/>
            </w:tcBorders>
          </w:tcPr>
          <w:p w14:paraId="0FBA3E4E" w14:textId="77777777" w:rsidR="00027A24" w:rsidRPr="00056E76" w:rsidRDefault="00027A24" w:rsidP="00027A24">
            <w:pPr>
              <w:pStyle w:val="NormalIndent"/>
              <w:ind w:firstLine="0"/>
              <w:jc w:val="center"/>
              <w:rPr>
                <w:rFonts w:ascii="仿宋_GB2312" w:eastAsia="仿宋_GB2312"/>
                <w:sz w:val="24"/>
              </w:rPr>
            </w:pPr>
          </w:p>
        </w:tc>
      </w:tr>
    </w:tbl>
    <w:p w14:paraId="2B5BF204" w14:textId="15F3A40C" w:rsidR="00E64DA8" w:rsidRDefault="00E64DA8">
      <w:pPr>
        <w:pStyle w:val="NormalIndent"/>
        <w:spacing w:line="360" w:lineRule="auto"/>
        <w:rPr>
          <w:rFonts w:ascii="宋体"/>
          <w:sz w:val="24"/>
        </w:rPr>
      </w:pPr>
    </w:p>
    <w:p w14:paraId="1C4505C5" w14:textId="45AC9316" w:rsidR="00B17D24" w:rsidRPr="009D61EC" w:rsidRDefault="00B17D24" w:rsidP="00B17D24">
      <w:pPr>
        <w:pStyle w:val="Heading2"/>
        <w:spacing w:line="360" w:lineRule="auto"/>
        <w:rPr>
          <w:rFonts w:ascii="仿宋_GB2312" w:eastAsia="仿宋_GB2312" w:hAnsi="宋体"/>
          <w:sz w:val="32"/>
          <w:szCs w:val="32"/>
        </w:rPr>
      </w:pPr>
      <w:r w:rsidRPr="009D61EC">
        <w:rPr>
          <w:rFonts w:ascii="仿宋_GB2312" w:eastAsia="仿宋_GB2312" w:hAnsi="宋体" w:hint="eastAsia"/>
          <w:sz w:val="32"/>
          <w:szCs w:val="32"/>
        </w:rPr>
        <w:t>2.2</w:t>
      </w:r>
      <w:r>
        <w:rPr>
          <w:rFonts w:ascii="仿宋_GB2312" w:eastAsia="仿宋_GB2312" w:hAnsi="宋体" w:hint="eastAsia"/>
          <w:sz w:val="32"/>
          <w:szCs w:val="32"/>
        </w:rPr>
        <w:t>问题分析</w:t>
      </w:r>
    </w:p>
    <w:p w14:paraId="270B02E0" w14:textId="5A35A08C" w:rsidR="00B17D24" w:rsidRDefault="00B17D24" w:rsidP="00B17D24">
      <w:pPr>
        <w:pStyle w:val="NormalIndent"/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放几个图形在这里。统计数据，展示主要的问题是什么，主要的原因是什么。描述下，</w:t>
      </w:r>
      <w:r w:rsidR="008C4C8A">
        <w:rPr>
          <w:rFonts w:ascii="宋体" w:hint="eastAsia"/>
          <w:sz w:val="24"/>
        </w:rPr>
        <w:t>并给出</w:t>
      </w:r>
      <w:r>
        <w:rPr>
          <w:rFonts w:ascii="宋体" w:hint="eastAsia"/>
          <w:sz w:val="24"/>
        </w:rPr>
        <w:t>解决方案。</w:t>
      </w:r>
      <w:r w:rsidR="008C4C8A">
        <w:rPr>
          <w:rFonts w:ascii="宋体" w:hint="eastAsia"/>
          <w:sz w:val="24"/>
        </w:rPr>
        <w:t>（基于测试结果的统计）</w:t>
      </w:r>
    </w:p>
    <w:p w14:paraId="6C7A255D" w14:textId="77777777" w:rsidR="00B17D24" w:rsidRDefault="00B17D24" w:rsidP="00B17D24">
      <w:pPr>
        <w:pStyle w:val="NormalIndent"/>
        <w:spacing w:line="360" w:lineRule="auto"/>
        <w:rPr>
          <w:rFonts w:ascii="宋体"/>
          <w:sz w:val="24"/>
        </w:rPr>
      </w:pPr>
    </w:p>
    <w:p w14:paraId="20C0D06F" w14:textId="77777777" w:rsidR="00B17D24" w:rsidRDefault="00B17D24">
      <w:pPr>
        <w:pStyle w:val="NormalIndent"/>
        <w:spacing w:line="360" w:lineRule="auto"/>
        <w:rPr>
          <w:rFonts w:ascii="宋体"/>
          <w:sz w:val="24"/>
        </w:rPr>
      </w:pPr>
    </w:p>
    <w:p w14:paraId="01603A88" w14:textId="77777777" w:rsidR="00E64DA8" w:rsidRPr="009D61EC" w:rsidRDefault="00E64DA8">
      <w:pPr>
        <w:pStyle w:val="Heading2"/>
        <w:spacing w:line="360" w:lineRule="auto"/>
        <w:rPr>
          <w:rFonts w:ascii="仿宋_GB2312" w:eastAsia="仿宋_GB2312" w:hAnsi="宋体"/>
          <w:sz w:val="32"/>
          <w:szCs w:val="32"/>
        </w:rPr>
      </w:pPr>
      <w:bookmarkStart w:id="29" w:name="_Toc393720894"/>
      <w:r w:rsidRPr="009D61EC">
        <w:rPr>
          <w:rFonts w:ascii="仿宋_GB2312" w:eastAsia="仿宋_GB2312" w:hAnsi="宋体" w:hint="eastAsia"/>
          <w:sz w:val="32"/>
          <w:szCs w:val="32"/>
        </w:rPr>
        <w:lastRenderedPageBreak/>
        <w:t>2.</w:t>
      </w:r>
      <w:r w:rsidR="00E0567E" w:rsidRPr="009D61EC">
        <w:rPr>
          <w:rFonts w:ascii="仿宋_GB2312" w:eastAsia="仿宋_GB2312" w:hAnsi="宋体" w:hint="eastAsia"/>
          <w:sz w:val="32"/>
          <w:szCs w:val="32"/>
        </w:rPr>
        <w:t>2</w:t>
      </w:r>
      <w:r w:rsidRPr="009D61EC">
        <w:rPr>
          <w:rFonts w:ascii="仿宋_GB2312" w:eastAsia="仿宋_GB2312" w:hAnsi="宋体" w:hint="eastAsia"/>
          <w:sz w:val="32"/>
          <w:szCs w:val="32"/>
        </w:rPr>
        <w:t>遗留问题说明</w:t>
      </w:r>
      <w:bookmarkEnd w:id="29"/>
    </w:p>
    <w:tbl>
      <w:tblPr>
        <w:tblW w:w="8706" w:type="dxa"/>
        <w:tblInd w:w="-3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70"/>
        <w:gridCol w:w="3137"/>
        <w:gridCol w:w="3478"/>
        <w:gridCol w:w="1521"/>
      </w:tblGrid>
      <w:tr w:rsidR="00E64DA8" w14:paraId="0ACB6C20" w14:textId="77777777" w:rsidTr="003A3585">
        <w:tc>
          <w:tcPr>
            <w:tcW w:w="570" w:type="dxa"/>
          </w:tcPr>
          <w:p w14:paraId="63B213EC" w14:textId="0EAC3CDB" w:rsidR="00E64DA8" w:rsidRPr="00BB75F5" w:rsidRDefault="0078662B" w:rsidP="00BB75F5">
            <w:pPr>
              <w:pStyle w:val="BodyText"/>
              <w:spacing w:beforeLines="50" w:before="156" w:line="240" w:lineRule="auto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NO</w:t>
            </w:r>
          </w:p>
        </w:tc>
        <w:tc>
          <w:tcPr>
            <w:tcW w:w="3137" w:type="dxa"/>
          </w:tcPr>
          <w:p w14:paraId="41B33E7F" w14:textId="38C1111F" w:rsidR="00E64DA8" w:rsidRPr="00BB75F5" w:rsidRDefault="003A3585" w:rsidP="00BB75F5">
            <w:pPr>
              <w:pStyle w:val="BodyText"/>
              <w:spacing w:beforeLines="50" w:before="156" w:line="240" w:lineRule="auto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Issue description</w:t>
            </w:r>
          </w:p>
        </w:tc>
        <w:tc>
          <w:tcPr>
            <w:tcW w:w="3478" w:type="dxa"/>
          </w:tcPr>
          <w:p w14:paraId="14715373" w14:textId="407DFB7F" w:rsidR="00E64DA8" w:rsidRPr="00BB75F5" w:rsidRDefault="003A3585" w:rsidP="00BB75F5">
            <w:pPr>
              <w:pStyle w:val="BodyText"/>
              <w:spacing w:beforeLines="50" w:before="156" w:line="240" w:lineRule="auto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 xml:space="preserve">The advice from the project team </w:t>
            </w:r>
          </w:p>
        </w:tc>
        <w:tc>
          <w:tcPr>
            <w:tcW w:w="1521" w:type="dxa"/>
          </w:tcPr>
          <w:p w14:paraId="5A9B16ED" w14:textId="4B7A651A" w:rsidR="00E64DA8" w:rsidRPr="00BB75F5" w:rsidRDefault="003A3585" w:rsidP="00BB75F5">
            <w:pPr>
              <w:pStyle w:val="BodyText"/>
              <w:spacing w:beforeLines="50" w:before="156" w:line="240" w:lineRule="auto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 xml:space="preserve"> decision</w:t>
            </w:r>
          </w:p>
        </w:tc>
      </w:tr>
      <w:tr w:rsidR="00E64DA8" w14:paraId="368CC5FC" w14:textId="77777777" w:rsidTr="003A3585">
        <w:tc>
          <w:tcPr>
            <w:tcW w:w="570" w:type="dxa"/>
          </w:tcPr>
          <w:p w14:paraId="38FFBBED" w14:textId="77777777" w:rsidR="00E64DA8" w:rsidRPr="00DA0FFE" w:rsidRDefault="00E64DA8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rFonts w:ascii="仿宋_GB2312" w:eastAsia="仿宋_GB2312"/>
                <w:color w:val="000000"/>
                <w:kern w:val="0"/>
                <w:sz w:val="24"/>
                <w:szCs w:val="24"/>
              </w:rPr>
            </w:pPr>
            <w:r w:rsidRPr="00DA0FFE">
              <w:rPr>
                <w:rFonts w:ascii="仿宋_GB2312" w:eastAsia="仿宋_GB2312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137" w:type="dxa"/>
          </w:tcPr>
          <w:p w14:paraId="45D944B2" w14:textId="77777777" w:rsidR="00E64DA8" w:rsidRPr="00DA0FFE" w:rsidRDefault="00E64DA8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15"/>
              <w:jc w:val="left"/>
              <w:rPr>
                <w:rFonts w:ascii="仿宋_GB2312" w:eastAsia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78" w:type="dxa"/>
          </w:tcPr>
          <w:p w14:paraId="3B2D3316" w14:textId="77777777" w:rsidR="00E64DA8" w:rsidRPr="00DA0FFE" w:rsidRDefault="00E64DA8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15"/>
              <w:jc w:val="left"/>
              <w:rPr>
                <w:rFonts w:ascii="仿宋_GB2312" w:eastAsia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</w:tcPr>
          <w:p w14:paraId="500DA556" w14:textId="701C87E3" w:rsidR="00E64DA8" w:rsidRPr="00DA0FFE" w:rsidRDefault="006E50B6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15"/>
              <w:jc w:val="left"/>
              <w:rPr>
                <w:rFonts w:ascii="仿宋_GB2312"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kern w:val="0"/>
                <w:sz w:val="24"/>
                <w:szCs w:val="24"/>
              </w:rPr>
              <w:t>放弃修改或者下轮测试中再测试。</w:t>
            </w:r>
          </w:p>
        </w:tc>
      </w:tr>
      <w:tr w:rsidR="00E64DA8" w14:paraId="0C23E99B" w14:textId="77777777" w:rsidTr="003A3585">
        <w:tc>
          <w:tcPr>
            <w:tcW w:w="570" w:type="dxa"/>
          </w:tcPr>
          <w:p w14:paraId="5194240C" w14:textId="77777777" w:rsidR="00E64DA8" w:rsidRPr="00DA0FFE" w:rsidRDefault="00E64DA8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rFonts w:ascii="仿宋_GB2312" w:eastAsia="仿宋_GB2312"/>
                <w:color w:val="000000"/>
                <w:kern w:val="0"/>
                <w:sz w:val="24"/>
                <w:szCs w:val="24"/>
              </w:rPr>
            </w:pPr>
            <w:r w:rsidRPr="00DA0FFE">
              <w:rPr>
                <w:rFonts w:ascii="仿宋_GB2312" w:eastAsia="仿宋_GB2312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3137" w:type="dxa"/>
          </w:tcPr>
          <w:p w14:paraId="3B37AF7C" w14:textId="77777777" w:rsidR="00E64DA8" w:rsidRPr="00DA0FFE" w:rsidRDefault="00E64DA8">
            <w:pPr>
              <w:autoSpaceDE w:val="0"/>
              <w:autoSpaceDN w:val="0"/>
              <w:adjustRightInd w:val="0"/>
              <w:spacing w:line="240" w:lineRule="atLeast"/>
              <w:ind w:left="360"/>
              <w:rPr>
                <w:rFonts w:ascii="仿宋_GB2312" w:eastAsia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78" w:type="dxa"/>
          </w:tcPr>
          <w:p w14:paraId="6253FAB1" w14:textId="77777777" w:rsidR="00E64DA8" w:rsidRPr="00DA0FFE" w:rsidRDefault="00E64DA8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15"/>
              <w:jc w:val="left"/>
              <w:rPr>
                <w:rFonts w:ascii="仿宋_GB2312" w:eastAsia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</w:tcPr>
          <w:p w14:paraId="4AC53F8D" w14:textId="77777777" w:rsidR="00E64DA8" w:rsidRPr="00DA0FFE" w:rsidRDefault="00E64DA8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15"/>
              <w:jc w:val="left"/>
              <w:rPr>
                <w:rFonts w:ascii="仿宋_GB2312" w:eastAsia="仿宋_GB2312"/>
                <w:color w:val="000000"/>
                <w:kern w:val="0"/>
                <w:sz w:val="24"/>
                <w:szCs w:val="24"/>
              </w:rPr>
            </w:pPr>
          </w:p>
        </w:tc>
      </w:tr>
      <w:tr w:rsidR="00E64DA8" w14:paraId="7E088968" w14:textId="77777777" w:rsidTr="003A3585">
        <w:tc>
          <w:tcPr>
            <w:tcW w:w="570" w:type="dxa"/>
          </w:tcPr>
          <w:p w14:paraId="58C58991" w14:textId="77777777" w:rsidR="00E64DA8" w:rsidRPr="00DA0FFE" w:rsidRDefault="00E64DA8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rFonts w:ascii="仿宋_GB2312" w:eastAsia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37" w:type="dxa"/>
          </w:tcPr>
          <w:p w14:paraId="2D3B6A9A" w14:textId="77777777" w:rsidR="00E64DA8" w:rsidRPr="00DA0FFE" w:rsidRDefault="00E64DA8">
            <w:pPr>
              <w:autoSpaceDE w:val="0"/>
              <w:autoSpaceDN w:val="0"/>
              <w:adjustRightInd w:val="0"/>
              <w:spacing w:line="240" w:lineRule="atLeast"/>
              <w:ind w:left="360"/>
              <w:rPr>
                <w:rFonts w:ascii="仿宋_GB2312" w:eastAsia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78" w:type="dxa"/>
          </w:tcPr>
          <w:p w14:paraId="5B755123" w14:textId="77777777" w:rsidR="00E64DA8" w:rsidRPr="00DA0FFE" w:rsidRDefault="00E64DA8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15"/>
              <w:jc w:val="left"/>
              <w:rPr>
                <w:rFonts w:ascii="仿宋_GB2312" w:eastAsia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</w:tcPr>
          <w:p w14:paraId="3EB69896" w14:textId="77777777" w:rsidR="00E64DA8" w:rsidRPr="00DA0FFE" w:rsidRDefault="00E64DA8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15"/>
              <w:jc w:val="left"/>
              <w:rPr>
                <w:rFonts w:ascii="仿宋_GB2312" w:eastAsia="仿宋_GB2312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88C4F99" w14:textId="77777777" w:rsidR="00E64DA8" w:rsidRDefault="00E64DA8">
      <w:pPr>
        <w:pStyle w:val="NormalIndent"/>
        <w:spacing w:line="360" w:lineRule="auto"/>
        <w:ind w:firstLine="0"/>
        <w:rPr>
          <w:rFonts w:ascii="宋体"/>
        </w:rPr>
      </w:pPr>
    </w:p>
    <w:p w14:paraId="29D65AF4" w14:textId="75774CC9" w:rsidR="00E64DA8" w:rsidRPr="00864AD6" w:rsidRDefault="00864AD6" w:rsidP="00864AD6">
      <w:pPr>
        <w:pStyle w:val="Heading1"/>
        <w:spacing w:line="360" w:lineRule="auto"/>
        <w:jc w:val="both"/>
        <w:rPr>
          <w:rFonts w:ascii="仿宋_GB2312" w:eastAsia="仿宋_GB2312" w:hAnsi="Times New Roman"/>
          <w:b/>
          <w:bCs w:val="0"/>
          <w:sz w:val="36"/>
          <w:szCs w:val="36"/>
        </w:rPr>
      </w:pPr>
      <w:bookmarkStart w:id="30" w:name="_Toc393720895"/>
      <w:r w:rsidRPr="00864AD6">
        <w:rPr>
          <w:rFonts w:ascii="仿宋_GB2312" w:eastAsia="仿宋_GB2312" w:hAnsi="Times New Roman" w:hint="eastAsia"/>
          <w:b/>
          <w:bCs w:val="0"/>
          <w:sz w:val="36"/>
          <w:szCs w:val="36"/>
        </w:rPr>
        <w:lastRenderedPageBreak/>
        <w:t>3.</w:t>
      </w:r>
      <w:bookmarkEnd w:id="24"/>
      <w:bookmarkEnd w:id="30"/>
      <w:r w:rsidR="008C136D" w:rsidRPr="008C136D">
        <w:t xml:space="preserve"> </w:t>
      </w:r>
      <w:r w:rsidR="008C136D" w:rsidRPr="008C136D">
        <w:rPr>
          <w:rFonts w:ascii="仿宋_GB2312" w:eastAsia="仿宋_GB2312" w:hAnsi="Times New Roman"/>
          <w:b/>
          <w:bCs w:val="0"/>
          <w:sz w:val="36"/>
          <w:szCs w:val="36"/>
        </w:rPr>
        <w:t>Overall evaluation</w:t>
      </w:r>
    </w:p>
    <w:p w14:paraId="1F6C093A" w14:textId="77777777" w:rsidR="00E64DA8" w:rsidRPr="008A7906" w:rsidRDefault="00E64DA8" w:rsidP="008A7906">
      <w:pPr>
        <w:pStyle w:val="Text-2312"/>
        <w:spacing w:line="360" w:lineRule="auto"/>
        <w:ind w:firstLine="425"/>
        <w:rPr>
          <w:rFonts w:ascii="仿宋_GB2312" w:eastAsia="仿宋_GB2312" w:hAnsi="宋体"/>
          <w:sz w:val="28"/>
          <w:szCs w:val="28"/>
        </w:rPr>
      </w:pPr>
      <w:r w:rsidRPr="008A7906">
        <w:rPr>
          <w:rFonts w:ascii="仿宋_GB2312" w:eastAsia="仿宋_GB2312" w:hAnsi="宋体" w:hint="eastAsia"/>
          <w:sz w:val="28"/>
          <w:szCs w:val="28"/>
        </w:rPr>
        <w:t>对该系统的测试时间及组织、测试范围、测试风险、</w:t>
      </w:r>
      <w:r w:rsidR="006218A9" w:rsidRPr="008A7906">
        <w:rPr>
          <w:rFonts w:ascii="仿宋_GB2312" w:eastAsia="仿宋_GB2312" w:hAnsi="宋体" w:hint="eastAsia"/>
          <w:sz w:val="28"/>
          <w:szCs w:val="28"/>
        </w:rPr>
        <w:t>缺陷收敛趋势、</w:t>
      </w:r>
      <w:r w:rsidRPr="008A7906">
        <w:rPr>
          <w:rFonts w:ascii="仿宋_GB2312" w:eastAsia="仿宋_GB2312" w:hAnsi="宋体" w:hint="eastAsia"/>
          <w:sz w:val="28"/>
          <w:szCs w:val="28"/>
        </w:rPr>
        <w:t>遗留问题等方面，从各个子功能到整合功能模块有个全面的评价。</w:t>
      </w:r>
    </w:p>
    <w:p w14:paraId="0EAAAD98" w14:textId="77777777" w:rsidR="00E64DA8" w:rsidRDefault="00E64DA8">
      <w:pPr>
        <w:spacing w:line="360" w:lineRule="auto"/>
        <w:rPr>
          <w:rFonts w:ascii="宋体" w:hAnsi="宋体"/>
        </w:rPr>
      </w:pPr>
    </w:p>
    <w:p w14:paraId="44D26A8C" w14:textId="77777777" w:rsidR="00E64DA8" w:rsidRDefault="00E64DA8">
      <w:pPr>
        <w:spacing w:line="360" w:lineRule="auto"/>
        <w:rPr>
          <w:rFonts w:ascii="宋体" w:hAnsi="宋体"/>
        </w:rPr>
      </w:pPr>
    </w:p>
    <w:p w14:paraId="574E5DE4" w14:textId="77777777" w:rsidR="00E64DA8" w:rsidRDefault="00E64DA8">
      <w:pPr>
        <w:spacing w:line="360" w:lineRule="auto"/>
        <w:rPr>
          <w:rFonts w:ascii="宋体" w:hAnsi="宋体"/>
        </w:rPr>
      </w:pPr>
    </w:p>
    <w:p w14:paraId="7474D648" w14:textId="77777777" w:rsidR="00E64DA8" w:rsidRDefault="00E64DA8">
      <w:pPr>
        <w:pStyle w:val="TOC1"/>
        <w:spacing w:line="360" w:lineRule="auto"/>
        <w:rPr>
          <w:rFonts w:ascii="宋体" w:hAnsi="宋体"/>
        </w:rPr>
      </w:pPr>
    </w:p>
    <w:p w14:paraId="414D7BEC" w14:textId="77777777" w:rsidR="00E64DA8" w:rsidRDefault="00E64DA8">
      <w:pPr>
        <w:spacing w:line="360" w:lineRule="auto"/>
        <w:rPr>
          <w:rFonts w:ascii="宋体" w:hAnsi="宋体"/>
        </w:rPr>
      </w:pPr>
    </w:p>
    <w:p w14:paraId="5497D8A3" w14:textId="77777777" w:rsidR="00E64DA8" w:rsidRDefault="00E64DA8">
      <w:pPr>
        <w:spacing w:line="360" w:lineRule="auto"/>
        <w:rPr>
          <w:rFonts w:ascii="宋体" w:hAnsi="宋体"/>
        </w:rPr>
      </w:pPr>
    </w:p>
    <w:p w14:paraId="605EBF21" w14:textId="77777777" w:rsidR="00E64DA8" w:rsidRDefault="00E64DA8">
      <w:pPr>
        <w:spacing w:line="360" w:lineRule="auto"/>
        <w:rPr>
          <w:rFonts w:ascii="宋体" w:hAnsi="宋体"/>
        </w:rPr>
      </w:pPr>
    </w:p>
    <w:p w14:paraId="2DD72DA1" w14:textId="77777777" w:rsidR="00E64DA8" w:rsidRDefault="00E64DA8">
      <w:pPr>
        <w:spacing w:line="360" w:lineRule="auto"/>
        <w:rPr>
          <w:rFonts w:ascii="宋体" w:hAnsi="宋体"/>
        </w:rPr>
      </w:pPr>
    </w:p>
    <w:p w14:paraId="32FE4EC2" w14:textId="77777777" w:rsidR="00E64DA8" w:rsidRDefault="00E64DA8">
      <w:pPr>
        <w:spacing w:line="360" w:lineRule="auto"/>
        <w:rPr>
          <w:rFonts w:ascii="宋体" w:hAnsi="宋体"/>
        </w:rPr>
      </w:pPr>
    </w:p>
    <w:p w14:paraId="61203713" w14:textId="77777777" w:rsidR="00E64DA8" w:rsidRDefault="00E64DA8">
      <w:pPr>
        <w:spacing w:line="360" w:lineRule="auto"/>
        <w:rPr>
          <w:rFonts w:ascii="宋体" w:hAnsi="宋体"/>
        </w:rPr>
      </w:pPr>
    </w:p>
    <w:p w14:paraId="2BEDC280" w14:textId="3C4806D4" w:rsidR="00E64DA8" w:rsidRDefault="00C11E78">
      <w:pPr>
        <w:spacing w:line="360" w:lineRule="auto"/>
        <w:rPr>
          <w:rFonts w:ascii="宋体" w:hAnsi="宋体"/>
          <w:b/>
        </w:rPr>
      </w:pPr>
      <w:r>
        <w:rPr>
          <w:rFonts w:ascii="宋体" w:hint="eastAsia"/>
          <w:b/>
          <w:sz w:val="28"/>
        </w:rPr>
        <w:t>t</w:t>
      </w:r>
      <w:r>
        <w:rPr>
          <w:rFonts w:ascii="宋体"/>
          <w:b/>
          <w:sz w:val="28"/>
        </w:rPr>
        <w:t>ester</w:t>
      </w:r>
      <w:r w:rsidR="00E64DA8">
        <w:rPr>
          <w:rFonts w:ascii="宋体" w:hint="eastAsia"/>
          <w:b/>
          <w:sz w:val="28"/>
        </w:rPr>
        <w:t>：</w:t>
      </w:r>
    </w:p>
    <w:p w14:paraId="5B4B5FDF" w14:textId="77777777" w:rsidR="00E64DA8" w:rsidRDefault="00E64DA8">
      <w:pPr>
        <w:spacing w:line="360" w:lineRule="auto"/>
        <w:rPr>
          <w:rFonts w:ascii="宋体"/>
          <w:b/>
          <w:sz w:val="28"/>
        </w:rPr>
      </w:pPr>
    </w:p>
    <w:p w14:paraId="0EBAD87B" w14:textId="77777777" w:rsidR="00E64DA8" w:rsidRDefault="00E64DA8">
      <w:pPr>
        <w:spacing w:line="360" w:lineRule="auto"/>
        <w:rPr>
          <w:rFonts w:ascii="宋体"/>
          <w:b/>
          <w:sz w:val="28"/>
        </w:rPr>
      </w:pPr>
    </w:p>
    <w:p w14:paraId="310FA21A" w14:textId="77777777" w:rsidR="00E64DA8" w:rsidRDefault="00E64DA8">
      <w:pPr>
        <w:spacing w:line="360" w:lineRule="auto"/>
        <w:rPr>
          <w:rFonts w:ascii="宋体"/>
          <w:b/>
          <w:sz w:val="28"/>
        </w:rPr>
      </w:pPr>
    </w:p>
    <w:p w14:paraId="3FCA9ADC" w14:textId="77777777" w:rsidR="00E64DA8" w:rsidRDefault="00E64DA8">
      <w:pPr>
        <w:spacing w:line="360" w:lineRule="auto"/>
        <w:rPr>
          <w:rFonts w:ascii="宋体"/>
          <w:b/>
          <w:sz w:val="28"/>
        </w:rPr>
      </w:pPr>
    </w:p>
    <w:p w14:paraId="5AA3B479" w14:textId="77777777" w:rsidR="00E64DA8" w:rsidRDefault="00E64DA8">
      <w:pPr>
        <w:spacing w:line="360" w:lineRule="auto"/>
        <w:rPr>
          <w:rFonts w:ascii="宋体" w:hAnsi="宋体"/>
          <w:b/>
        </w:rPr>
      </w:pPr>
    </w:p>
    <w:p w14:paraId="554F7BE5" w14:textId="77777777" w:rsidR="00E64DA8" w:rsidRDefault="00E64DA8">
      <w:pPr>
        <w:spacing w:line="360" w:lineRule="auto"/>
        <w:rPr>
          <w:rFonts w:ascii="宋体" w:hAnsi="宋体"/>
          <w:b/>
        </w:rPr>
      </w:pPr>
    </w:p>
    <w:sectPr w:rsidR="00E64DA8" w:rsidSect="00483570">
      <w:headerReference w:type="default" r:id="rId7"/>
      <w:footerReference w:type="default" r:id="rId8"/>
      <w:headerReference w:type="first" r:id="rId9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9B46E" w14:textId="77777777" w:rsidR="00884520" w:rsidRDefault="00884520">
      <w:r>
        <w:separator/>
      </w:r>
    </w:p>
  </w:endnote>
  <w:endnote w:type="continuationSeparator" w:id="0">
    <w:p w14:paraId="196DB2CA" w14:textId="77777777" w:rsidR="00884520" w:rsidRDefault="00884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130B7" w14:textId="77777777" w:rsidR="00864AD6" w:rsidRDefault="00864AD6">
    <w:pPr>
      <w:pStyle w:val="Footer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19047A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19047A">
      <w:rPr>
        <w:b/>
        <w:noProof/>
      </w:rPr>
      <w:t>7</w:t>
    </w:r>
    <w:r>
      <w:rPr>
        <w:b/>
        <w:sz w:val="24"/>
        <w:szCs w:val="24"/>
      </w:rPr>
      <w:fldChar w:fldCharType="end"/>
    </w:r>
  </w:p>
  <w:p w14:paraId="3816CCCC" w14:textId="77777777" w:rsidR="00E64DA8" w:rsidRDefault="00E64DA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50F86" w14:textId="77777777" w:rsidR="00884520" w:rsidRDefault="00884520">
      <w:r>
        <w:separator/>
      </w:r>
    </w:p>
  </w:footnote>
  <w:footnote w:type="continuationSeparator" w:id="0">
    <w:p w14:paraId="524BCA1F" w14:textId="77777777" w:rsidR="00884520" w:rsidRDefault="00884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A11C4" w14:textId="7BB847CF" w:rsidR="00E64DA8" w:rsidRPr="005C65A9" w:rsidRDefault="00683EEF" w:rsidP="005C65A9">
    <w:pPr>
      <w:pStyle w:val="Header"/>
      <w:jc w:val="both"/>
      <w:rPr>
        <w:rFonts w:eastAsia="楷体_GB2312"/>
      </w:rPr>
    </w:pPr>
    <w:r>
      <w:rPr>
        <w:noProof/>
      </w:rPr>
      <w:drawing>
        <wp:inline distT="0" distB="0" distL="0" distR="0" wp14:anchorId="147D1618" wp14:editId="61C5C8E1">
          <wp:extent cx="1800860" cy="20764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860" cy="207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B4772">
      <w:rPr>
        <w:rFonts w:hint="eastAsia"/>
      </w:rPr>
      <w:t xml:space="preserve">       </w:t>
    </w:r>
    <w:r w:rsidR="000D7304">
      <w:rPr>
        <w:rFonts w:hint="eastAsia"/>
      </w:rPr>
      <w:t xml:space="preserve"> </w:t>
    </w:r>
    <w:r w:rsidR="00AB4772" w:rsidRPr="00A565AF">
      <w:rPr>
        <w:rFonts w:ascii="宋体" w:hAnsi="宋体" w:hint="eastAsia"/>
        <w:sz w:val="21"/>
        <w:szCs w:val="24"/>
      </w:rPr>
      <w:t>密级：内部Ⅱ级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93453" w14:textId="495A5DB1" w:rsidR="00E64DA8" w:rsidRDefault="00683EEF" w:rsidP="00483570">
    <w:pPr>
      <w:pStyle w:val="Header"/>
      <w:jc w:val="both"/>
    </w:pPr>
    <w:bookmarkStart w:id="31" w:name="OLE_LINK4"/>
    <w:r>
      <w:rPr>
        <w:noProof/>
      </w:rPr>
      <w:drawing>
        <wp:inline distT="0" distB="0" distL="0" distR="0" wp14:anchorId="1DC55164" wp14:editId="2432BBC6">
          <wp:extent cx="1710690" cy="32512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690" cy="325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31"/>
    <w:r w:rsidR="00483570">
      <w:rPr>
        <w:rFonts w:hint="eastAsia"/>
      </w:rPr>
      <w:tab/>
    </w:r>
    <w:r w:rsidR="00483570">
      <w:rPr>
        <w:rFonts w:hint="eastAsia"/>
      </w:rPr>
      <w:tab/>
    </w:r>
    <w:r w:rsidR="00E64DA8">
      <w:rPr>
        <w:rFonts w:hint="eastAsia"/>
      </w:rPr>
      <w:t>系统测试报告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Mzc2NjUyMLAwNTVU0lEKTi0uzszPAykwqQUAl8u3pSwAAAA="/>
  </w:docVars>
  <w:rsids>
    <w:rsidRoot w:val="00683EEF"/>
    <w:rsid w:val="00027A24"/>
    <w:rsid w:val="00040D86"/>
    <w:rsid w:val="00056E76"/>
    <w:rsid w:val="0006324F"/>
    <w:rsid w:val="000707ED"/>
    <w:rsid w:val="000862E4"/>
    <w:rsid w:val="000D3206"/>
    <w:rsid w:val="000D7304"/>
    <w:rsid w:val="000E782A"/>
    <w:rsid w:val="00107C26"/>
    <w:rsid w:val="001146F3"/>
    <w:rsid w:val="00125FC9"/>
    <w:rsid w:val="001444D0"/>
    <w:rsid w:val="00144DFF"/>
    <w:rsid w:val="00150521"/>
    <w:rsid w:val="0015459F"/>
    <w:rsid w:val="00175317"/>
    <w:rsid w:val="00185C0A"/>
    <w:rsid w:val="0019047A"/>
    <w:rsid w:val="00206BC0"/>
    <w:rsid w:val="0021322B"/>
    <w:rsid w:val="00233F7A"/>
    <w:rsid w:val="00242F15"/>
    <w:rsid w:val="00245DFF"/>
    <w:rsid w:val="002849F9"/>
    <w:rsid w:val="002945AC"/>
    <w:rsid w:val="002B0AF6"/>
    <w:rsid w:val="002B5006"/>
    <w:rsid w:val="002C2BC8"/>
    <w:rsid w:val="002D130A"/>
    <w:rsid w:val="003012AB"/>
    <w:rsid w:val="0030606A"/>
    <w:rsid w:val="00314674"/>
    <w:rsid w:val="00327E68"/>
    <w:rsid w:val="00373550"/>
    <w:rsid w:val="00393057"/>
    <w:rsid w:val="003A3585"/>
    <w:rsid w:val="003E7838"/>
    <w:rsid w:val="004224B3"/>
    <w:rsid w:val="004330E7"/>
    <w:rsid w:val="00434A34"/>
    <w:rsid w:val="00442154"/>
    <w:rsid w:val="00457306"/>
    <w:rsid w:val="00476B02"/>
    <w:rsid w:val="00483570"/>
    <w:rsid w:val="004A13E1"/>
    <w:rsid w:val="004A3F82"/>
    <w:rsid w:val="004C47C2"/>
    <w:rsid w:val="00500112"/>
    <w:rsid w:val="00500C7B"/>
    <w:rsid w:val="00533EB7"/>
    <w:rsid w:val="005571F1"/>
    <w:rsid w:val="00565734"/>
    <w:rsid w:val="00572115"/>
    <w:rsid w:val="005866F6"/>
    <w:rsid w:val="005C18FE"/>
    <w:rsid w:val="005C65A9"/>
    <w:rsid w:val="005D0AAE"/>
    <w:rsid w:val="005E1DE2"/>
    <w:rsid w:val="005E3C41"/>
    <w:rsid w:val="005F7917"/>
    <w:rsid w:val="006151E0"/>
    <w:rsid w:val="006218A9"/>
    <w:rsid w:val="00632C31"/>
    <w:rsid w:val="006612F2"/>
    <w:rsid w:val="00664782"/>
    <w:rsid w:val="00676E7C"/>
    <w:rsid w:val="00683EEF"/>
    <w:rsid w:val="00687051"/>
    <w:rsid w:val="00692E3F"/>
    <w:rsid w:val="0069783F"/>
    <w:rsid w:val="006C3059"/>
    <w:rsid w:val="006C56FD"/>
    <w:rsid w:val="006D2444"/>
    <w:rsid w:val="006E50B6"/>
    <w:rsid w:val="006E68A4"/>
    <w:rsid w:val="00767E4A"/>
    <w:rsid w:val="0078662B"/>
    <w:rsid w:val="00792184"/>
    <w:rsid w:val="00795BEB"/>
    <w:rsid w:val="00860819"/>
    <w:rsid w:val="00864AD6"/>
    <w:rsid w:val="00884520"/>
    <w:rsid w:val="00896CDF"/>
    <w:rsid w:val="008A46E8"/>
    <w:rsid w:val="008A690F"/>
    <w:rsid w:val="008A7906"/>
    <w:rsid w:val="008C136D"/>
    <w:rsid w:val="008C4C8A"/>
    <w:rsid w:val="008C6989"/>
    <w:rsid w:val="009364AF"/>
    <w:rsid w:val="00941E6D"/>
    <w:rsid w:val="00946C03"/>
    <w:rsid w:val="009929CD"/>
    <w:rsid w:val="009A241A"/>
    <w:rsid w:val="009B31DD"/>
    <w:rsid w:val="009D61EC"/>
    <w:rsid w:val="009F25CE"/>
    <w:rsid w:val="009F5BDD"/>
    <w:rsid w:val="00A535CA"/>
    <w:rsid w:val="00A768B6"/>
    <w:rsid w:val="00A965F1"/>
    <w:rsid w:val="00AB1A36"/>
    <w:rsid w:val="00AB4772"/>
    <w:rsid w:val="00AD107B"/>
    <w:rsid w:val="00AD1679"/>
    <w:rsid w:val="00AD53F4"/>
    <w:rsid w:val="00AD57CD"/>
    <w:rsid w:val="00AD609E"/>
    <w:rsid w:val="00AF60E9"/>
    <w:rsid w:val="00B17D24"/>
    <w:rsid w:val="00B273CB"/>
    <w:rsid w:val="00B55110"/>
    <w:rsid w:val="00BA3C89"/>
    <w:rsid w:val="00BB75F5"/>
    <w:rsid w:val="00BE4670"/>
    <w:rsid w:val="00BF230E"/>
    <w:rsid w:val="00C0788F"/>
    <w:rsid w:val="00C1112B"/>
    <w:rsid w:val="00C11E78"/>
    <w:rsid w:val="00C47263"/>
    <w:rsid w:val="00CB13E2"/>
    <w:rsid w:val="00CC17F1"/>
    <w:rsid w:val="00CC18C4"/>
    <w:rsid w:val="00CD3949"/>
    <w:rsid w:val="00CF340E"/>
    <w:rsid w:val="00D364F8"/>
    <w:rsid w:val="00D459A9"/>
    <w:rsid w:val="00D72A59"/>
    <w:rsid w:val="00D80891"/>
    <w:rsid w:val="00D93E0D"/>
    <w:rsid w:val="00DA0FFE"/>
    <w:rsid w:val="00DA2341"/>
    <w:rsid w:val="00DA779D"/>
    <w:rsid w:val="00DC17A5"/>
    <w:rsid w:val="00DF1E71"/>
    <w:rsid w:val="00E0567E"/>
    <w:rsid w:val="00E5029B"/>
    <w:rsid w:val="00E52CAA"/>
    <w:rsid w:val="00E64DA8"/>
    <w:rsid w:val="00ED2E1C"/>
    <w:rsid w:val="00ED7CBA"/>
    <w:rsid w:val="00EE03D2"/>
    <w:rsid w:val="00EE046D"/>
    <w:rsid w:val="00F0651D"/>
    <w:rsid w:val="00F24F54"/>
    <w:rsid w:val="00F73F77"/>
    <w:rsid w:val="00F844C7"/>
    <w:rsid w:val="00F93C50"/>
    <w:rsid w:val="00FC1E41"/>
    <w:rsid w:val="00FC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86DA4"/>
  <w15:docId w15:val="{35F9FF89-958F-4EF0-99F6-DE864350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spacing w:before="340" w:after="330"/>
      <w:jc w:val="center"/>
      <w:outlineLvl w:val="0"/>
    </w:pPr>
    <w:rPr>
      <w:rFonts w:ascii="宋体" w:hAnsi="宋体"/>
      <w:bCs/>
      <w:kern w:val="44"/>
      <w:sz w:val="32"/>
    </w:rPr>
  </w:style>
  <w:style w:type="paragraph" w:styleId="Heading2">
    <w:name w:val="heading 2"/>
    <w:basedOn w:val="Normal"/>
    <w:next w:val="NormalIndent"/>
    <w:qFormat/>
    <w:pPr>
      <w:keepNext/>
      <w:keepLines/>
      <w:snapToGrid w:val="0"/>
      <w:spacing w:before="260" w:after="260"/>
      <w:outlineLvl w:val="1"/>
    </w:pPr>
    <w:rPr>
      <w:rFonts w:ascii="楷体_GB2312" w:eastAsia="楷体_GB2312" w:hAnsi="Arial"/>
      <w:b/>
      <w:sz w:val="28"/>
    </w:rPr>
  </w:style>
  <w:style w:type="paragraph" w:styleId="Heading3">
    <w:name w:val="heading 3"/>
    <w:basedOn w:val="Normal"/>
    <w:next w:val="NormalIndent"/>
    <w:qFormat/>
    <w:pPr>
      <w:keepNext/>
      <w:keepLines/>
      <w:spacing w:before="260" w:after="260" w:line="416" w:lineRule="auto"/>
      <w:outlineLvl w:val="2"/>
    </w:pPr>
    <w:rPr>
      <w:rFonts w:ascii="楷体_GB2312" w:eastAsia="楷体_GB2312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aliases w:val="表正文"/>
    <w:basedOn w:val="Normal"/>
    <w:pPr>
      <w:ind w:firstLine="420"/>
    </w:pPr>
  </w:style>
  <w:style w:type="paragraph" w:styleId="Header">
    <w:name w:val="header"/>
    <w:aliases w:val="Alt Header,ho,header odd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420"/>
    </w:pPr>
  </w:style>
  <w:style w:type="paragraph" w:styleId="TOC3">
    <w:name w:val="toc 3"/>
    <w:basedOn w:val="Normal"/>
    <w:next w:val="Normal"/>
    <w:autoRedefine/>
    <w:semiHidden/>
    <w:pPr>
      <w:ind w:left="840"/>
    </w:pPr>
  </w:style>
  <w:style w:type="paragraph" w:styleId="TOC4">
    <w:name w:val="toc 4"/>
    <w:basedOn w:val="Normal"/>
    <w:next w:val="Normal"/>
    <w:autoRedefine/>
    <w:semiHidden/>
    <w:pPr>
      <w:ind w:left="1260"/>
    </w:pPr>
  </w:style>
  <w:style w:type="paragraph" w:styleId="TOC5">
    <w:name w:val="toc 5"/>
    <w:basedOn w:val="Normal"/>
    <w:next w:val="Normal"/>
    <w:autoRedefine/>
    <w:semiHidden/>
    <w:pPr>
      <w:ind w:left="1680"/>
    </w:pPr>
  </w:style>
  <w:style w:type="paragraph" w:styleId="TOC6">
    <w:name w:val="toc 6"/>
    <w:basedOn w:val="Normal"/>
    <w:next w:val="Normal"/>
    <w:autoRedefine/>
    <w:semiHidden/>
    <w:pPr>
      <w:ind w:left="2100"/>
    </w:pPr>
  </w:style>
  <w:style w:type="paragraph" w:styleId="TOC7">
    <w:name w:val="toc 7"/>
    <w:basedOn w:val="Normal"/>
    <w:next w:val="Normal"/>
    <w:autoRedefine/>
    <w:semiHidden/>
    <w:pPr>
      <w:ind w:left="2520"/>
    </w:pPr>
  </w:style>
  <w:style w:type="paragraph" w:styleId="TOC8">
    <w:name w:val="toc 8"/>
    <w:basedOn w:val="Normal"/>
    <w:next w:val="Normal"/>
    <w:autoRedefine/>
    <w:semiHidden/>
    <w:pPr>
      <w:ind w:left="2940"/>
    </w:pPr>
  </w:style>
  <w:style w:type="paragraph" w:styleId="TOC9">
    <w:name w:val="toc 9"/>
    <w:basedOn w:val="Normal"/>
    <w:next w:val="Normal"/>
    <w:autoRedefine/>
    <w:semiHidden/>
    <w:pPr>
      <w:ind w:left="3360"/>
    </w:pPr>
  </w:style>
  <w:style w:type="paragraph" w:styleId="BodyTextIndent">
    <w:name w:val="Body Text Indent"/>
    <w:basedOn w:val="Normal"/>
    <w:pPr>
      <w:ind w:left="792"/>
      <w:jc w:val="left"/>
    </w:pPr>
  </w:style>
  <w:style w:type="paragraph" w:customStyle="1" w:styleId="Text-2312">
    <w:name w:val="Text-2312"/>
    <w:basedOn w:val="Normal"/>
    <w:pPr>
      <w:adjustRightInd w:val="0"/>
      <w:snapToGrid w:val="0"/>
    </w:pPr>
    <w:rPr>
      <w:rFonts w:ascii="楷体_GB2312" w:eastAsia="楷体_GB2312"/>
      <w:sz w:val="24"/>
    </w:rPr>
  </w:style>
  <w:style w:type="paragraph" w:customStyle="1" w:styleId="1">
    <w:name w:val="样式1"/>
    <w:basedOn w:val="Normal"/>
    <w:rPr>
      <w:rFonts w:ascii="楷体_GB2312" w:eastAsia="楷体_GB2312"/>
      <w:b/>
      <w:sz w:val="32"/>
    </w:rPr>
  </w:style>
  <w:style w:type="paragraph" w:customStyle="1" w:styleId="CompanyName">
    <w:name w:val="Company Name"/>
    <w:basedOn w:val="Normal"/>
    <w:pPr>
      <w:keepNext/>
      <w:keepLines/>
      <w:framePr w:w="4080" w:h="840" w:hSpace="180" w:wrap="notBeside" w:vAnchor="page" w:hAnchor="margin" w:y="913" w:anchorLock="1"/>
      <w:widowControl/>
      <w:overflowPunct w:val="0"/>
      <w:autoSpaceDE w:val="0"/>
      <w:autoSpaceDN w:val="0"/>
      <w:adjustRightInd w:val="0"/>
      <w:spacing w:line="220" w:lineRule="atLeast"/>
      <w:jc w:val="left"/>
      <w:textAlignment w:val="baseline"/>
    </w:pPr>
    <w:rPr>
      <w:rFonts w:ascii="Arial Black" w:eastAsia="楷体" w:hAnsi="Arial Black"/>
      <w:spacing w:val="-25"/>
      <w:kern w:val="28"/>
      <w:sz w:val="32"/>
    </w:rPr>
  </w:style>
  <w:style w:type="paragraph" w:styleId="BodyText">
    <w:name w:val="Body Text"/>
    <w:basedOn w:val="Normal"/>
    <w:pPr>
      <w:widowControl/>
      <w:overflowPunct w:val="0"/>
      <w:autoSpaceDE w:val="0"/>
      <w:autoSpaceDN w:val="0"/>
      <w:adjustRightInd w:val="0"/>
      <w:snapToGrid w:val="0"/>
      <w:spacing w:before="60" w:line="360" w:lineRule="exact"/>
      <w:textAlignment w:val="baseline"/>
    </w:pPr>
    <w:rPr>
      <w:rFonts w:eastAsia="楷体_GB2312"/>
      <w:spacing w:val="-5"/>
      <w:kern w:val="0"/>
      <w:sz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rsid w:val="009F25CE"/>
    <w:pPr>
      <w:shd w:val="clear" w:color="auto" w:fill="000080"/>
    </w:pPr>
  </w:style>
  <w:style w:type="character" w:styleId="CommentReference">
    <w:name w:val="annotation reference"/>
    <w:basedOn w:val="DefaultParagraphFont"/>
    <w:semiHidden/>
    <w:rsid w:val="00F0651D"/>
    <w:rPr>
      <w:sz w:val="21"/>
      <w:szCs w:val="21"/>
    </w:rPr>
  </w:style>
  <w:style w:type="paragraph" w:styleId="CommentText">
    <w:name w:val="annotation text"/>
    <w:basedOn w:val="Normal"/>
    <w:semiHidden/>
    <w:rsid w:val="00F065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F0651D"/>
    <w:rPr>
      <w:b/>
      <w:bCs/>
    </w:rPr>
  </w:style>
  <w:style w:type="paragraph" w:styleId="BalloonText">
    <w:name w:val="Balloon Text"/>
    <w:basedOn w:val="Normal"/>
    <w:semiHidden/>
    <w:rsid w:val="00F0651D"/>
    <w:rPr>
      <w:sz w:val="18"/>
      <w:szCs w:val="18"/>
    </w:rPr>
  </w:style>
  <w:style w:type="character" w:customStyle="1" w:styleId="HeaderChar">
    <w:name w:val="Header Char"/>
    <w:aliases w:val="Alt Header Char,ho Char,header odd Char"/>
    <w:basedOn w:val="DefaultParagraphFont"/>
    <w:link w:val="Header"/>
    <w:rsid w:val="005C65A9"/>
    <w:rPr>
      <w:kern w:val="2"/>
      <w:sz w:val="18"/>
    </w:rPr>
  </w:style>
  <w:style w:type="paragraph" w:styleId="Title">
    <w:name w:val="Title"/>
    <w:basedOn w:val="Normal"/>
    <w:link w:val="TitleChar"/>
    <w:qFormat/>
    <w:rsid w:val="005C65A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C65A9"/>
    <w:rPr>
      <w:rFonts w:ascii="Arial" w:hAnsi="Arial" w:cs="Arial"/>
      <w:b/>
      <w:bCs/>
      <w:kern w:val="2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864AD6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19978;&#32447;&#25991;&#26723;&#27169;&#26495;\5_&#27979;&#35797;&#31649;&#29702;\&#39033;&#30446;&#21517;&#31216;-&#31995;&#32479;&#27979;&#35797;&#25253;&#21578;-V1.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DE446-27D0-4FB8-AC0A-A81654E90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项目名称-系统测试报告-V1.0.dotx</Template>
  <TotalTime>61</TotalTime>
  <Pages>8</Pages>
  <Words>571</Words>
  <Characters>3259</Characters>
  <Application>Microsoft Office Word</Application>
  <DocSecurity>0</DocSecurity>
  <Lines>27</Lines>
  <Paragraphs>7</Paragraphs>
  <ScaleCrop>false</ScaleCrop>
  <Company>BOC SOFT</Company>
  <LinksUpToDate>false</LinksUpToDate>
  <CharactersWithSpaces>3823</CharactersWithSpaces>
  <SharedDoc>false</SharedDoc>
  <HLinks>
    <vt:vector size="60" baseType="variant"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_Toc393720895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_Toc393720894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_Toc393720893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_Toc393720892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_Toc393720891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_Toc393720890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_Toc393720889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_Toc393720888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_Toc393720887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_Toc393720886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集成测试报告</dc:title>
  <dc:subject>集成测试报告</dc:subject>
  <dc:creator>Administrator</dc:creator>
  <cp:keywords>集成测试报告</cp:keywords>
  <cp:lastModifiedBy>Administrator</cp:lastModifiedBy>
  <cp:revision>50</cp:revision>
  <cp:lastPrinted>2001-03-20T06:24:00Z</cp:lastPrinted>
  <dcterms:created xsi:type="dcterms:W3CDTF">2020-05-11T10:42:00Z</dcterms:created>
  <dcterms:modified xsi:type="dcterms:W3CDTF">2020-05-12T06:15:00Z</dcterms:modified>
</cp:coreProperties>
</file>